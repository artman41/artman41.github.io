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3FD" w:rsidRDefault="008F40B2" w:rsidP="00FE7FA0">
      <w:pPr>
        <w:pStyle w:val="Heading1"/>
      </w:pPr>
      <w:r>
        <w:t>Hardware</w:t>
      </w:r>
      <w:r w:rsidR="002C1278">
        <w:t xml:space="preserve"> &amp; Transmission </w:t>
      </w:r>
      <w:r>
        <w:t xml:space="preserve"> Booklet</w:t>
      </w:r>
    </w:p>
    <w:tbl>
      <w:tblPr>
        <w:tblW w:w="9087" w:type="dxa"/>
        <w:tblInd w:w="93" w:type="dxa"/>
        <w:tblLook w:val="04A0" w:firstRow="1" w:lastRow="0" w:firstColumn="1" w:lastColumn="0" w:noHBand="0" w:noVBand="1"/>
      </w:tblPr>
      <w:tblGrid>
        <w:gridCol w:w="1149"/>
        <w:gridCol w:w="2646"/>
        <w:gridCol w:w="2646"/>
        <w:gridCol w:w="2646"/>
      </w:tblGrid>
      <w:tr w:rsidR="00673BF4" w:rsidRPr="00673BF4" w:rsidTr="0077761E">
        <w:trPr>
          <w:trHeight w:val="630"/>
        </w:trPr>
        <w:tc>
          <w:tcPr>
            <w:tcW w:w="1149"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673BF4" w:rsidRPr="00673BF4" w:rsidRDefault="00673BF4" w:rsidP="00673BF4">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646" w:type="dxa"/>
            <w:tcBorders>
              <w:top w:val="single" w:sz="4" w:space="0" w:color="auto"/>
              <w:left w:val="nil"/>
              <w:bottom w:val="single" w:sz="4" w:space="0" w:color="auto"/>
              <w:right w:val="single" w:sz="4" w:space="0" w:color="auto"/>
            </w:tcBorders>
            <w:shd w:val="clear" w:color="000000" w:fill="C4BD97"/>
            <w:vAlign w:val="bottom"/>
            <w:hideMark/>
          </w:tcPr>
          <w:p w:rsidR="00673BF4" w:rsidRPr="00673BF4" w:rsidRDefault="00673BF4" w:rsidP="00673BF4">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646" w:type="dxa"/>
            <w:tcBorders>
              <w:top w:val="single" w:sz="4" w:space="0" w:color="auto"/>
              <w:left w:val="nil"/>
              <w:bottom w:val="single" w:sz="4" w:space="0" w:color="auto"/>
              <w:right w:val="single" w:sz="4" w:space="0" w:color="auto"/>
            </w:tcBorders>
            <w:shd w:val="clear" w:color="000000" w:fill="C4BD97"/>
            <w:vAlign w:val="bottom"/>
            <w:hideMark/>
          </w:tcPr>
          <w:p w:rsidR="00673BF4" w:rsidRPr="00673BF4" w:rsidRDefault="00673BF4" w:rsidP="00673BF4">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646" w:type="dxa"/>
            <w:tcBorders>
              <w:top w:val="single" w:sz="4" w:space="0" w:color="auto"/>
              <w:left w:val="nil"/>
              <w:bottom w:val="single" w:sz="4" w:space="0" w:color="auto"/>
              <w:right w:val="single" w:sz="4" w:space="0" w:color="auto"/>
            </w:tcBorders>
            <w:shd w:val="clear" w:color="000000" w:fill="C4BD97"/>
            <w:vAlign w:val="bottom"/>
            <w:hideMark/>
          </w:tcPr>
          <w:p w:rsidR="00673BF4" w:rsidRPr="00673BF4" w:rsidRDefault="00673BF4" w:rsidP="00673BF4">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673BF4" w:rsidRPr="00673BF4" w:rsidTr="0077761E">
        <w:trPr>
          <w:trHeight w:val="121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3.1.1.1</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draw out the basic operations of a Computer</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label and explain major parts of a computer system</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describe the communication between different devices and justify the need for each aspect</w:t>
            </w:r>
          </w:p>
        </w:tc>
      </w:tr>
      <w:tr w:rsidR="00673BF4" w:rsidRPr="00673BF4" w:rsidTr="0077761E">
        <w:trPr>
          <w:trHeight w:val="73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3.1.1.2</w:t>
            </w: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r>
      <w:tr w:rsidR="00673BF4" w:rsidRPr="00673BF4" w:rsidTr="0077761E">
        <w:trPr>
          <w:trHeight w:val="1320"/>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3.1.4.2</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major components of the control unit</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describe how these components interact connect</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individual aspects of the control unit and explain the processes involved</w:t>
            </w:r>
          </w:p>
        </w:tc>
      </w:tr>
      <w:tr w:rsidR="00673BF4" w:rsidRPr="00673BF4" w:rsidTr="0077761E">
        <w:trPr>
          <w:trHeight w:val="1680"/>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3.1.4.2</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components use when registering/carrying out instructions</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how these  components interact when registering/carrying out instructions</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individual registers and explain the processes involved</w:t>
            </w:r>
          </w:p>
        </w:tc>
      </w:tr>
      <w:tr w:rsidR="00673BF4" w:rsidRPr="00673BF4" w:rsidTr="0077761E">
        <w:trPr>
          <w:trHeight w:val="121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3.1.4.3</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what buses are when conveying information</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 xml:space="preserve">To explain how these buses are different </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showcase how the information is sent around the PC describe the use of each component</w:t>
            </w:r>
          </w:p>
        </w:tc>
      </w:tr>
      <w:tr w:rsidR="00673BF4" w:rsidRPr="00673BF4" w:rsidTr="0077761E">
        <w:trPr>
          <w:trHeight w:val="73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3.1.4.4</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different methods of connecting devices</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explore the strengths and weaknesses of each</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justify the use of connections for different tasks</w:t>
            </w:r>
          </w:p>
        </w:tc>
      </w:tr>
      <w:tr w:rsidR="00673BF4" w:rsidRPr="00673BF4" w:rsidTr="0077761E">
        <w:trPr>
          <w:trHeight w:val="73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3.1.4.5</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difference between ROM and RAM</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how ROM and RAM exist within a computer system</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 </w:t>
            </w:r>
          </w:p>
        </w:tc>
      </w:tr>
      <w:tr w:rsidR="00673BF4" w:rsidRPr="00673BF4" w:rsidTr="0077761E">
        <w:trPr>
          <w:trHeight w:val="73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3.1.4.6</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how primary and secondary storage differ</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methods of secondary storage</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uses and characteristics of a range of storage media</w:t>
            </w:r>
          </w:p>
        </w:tc>
      </w:tr>
      <w:tr w:rsidR="00673BF4" w:rsidRPr="00673BF4" w:rsidTr="0077761E">
        <w:trPr>
          <w:trHeight w:val="115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3.1.4.7</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verify what buffers and interrupts are</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the need for buffers and interrupts</w:t>
            </w:r>
          </w:p>
        </w:tc>
        <w:tc>
          <w:tcPr>
            <w:tcW w:w="2646" w:type="dxa"/>
            <w:tcBorders>
              <w:top w:val="nil"/>
              <w:left w:val="nil"/>
              <w:bottom w:val="single" w:sz="4" w:space="0" w:color="auto"/>
              <w:right w:val="single" w:sz="4" w:space="0" w:color="auto"/>
            </w:tcBorders>
            <w:shd w:val="clear" w:color="auto" w:fill="auto"/>
            <w:vAlign w:val="bottom"/>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uses and characteristics of a range of components within a system</w:t>
            </w:r>
          </w:p>
        </w:tc>
      </w:tr>
      <w:tr w:rsidR="00673BF4" w:rsidRPr="00673BF4" w:rsidTr="0077761E">
        <w:trPr>
          <w:trHeight w:val="1277"/>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3.1.4.8</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a variety of hardware used in computer systems</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the purpose of a variety of pieces of hardware</w:t>
            </w:r>
          </w:p>
        </w:tc>
        <w:tc>
          <w:tcPr>
            <w:tcW w:w="2646" w:type="dxa"/>
            <w:vMerge w:val="restart"/>
            <w:tcBorders>
              <w:top w:val="nil"/>
              <w:left w:val="single" w:sz="4" w:space="0" w:color="auto"/>
              <w:bottom w:val="single" w:sz="4" w:space="0" w:color="000000"/>
              <w:right w:val="single" w:sz="4" w:space="0" w:color="auto"/>
            </w:tcBorders>
            <w:shd w:val="clear" w:color="auto" w:fill="auto"/>
            <w:vAlign w:val="bottom"/>
            <w:hideMark/>
          </w:tcPr>
          <w:p w:rsidR="00673BF4" w:rsidRPr="00673BF4" w:rsidRDefault="00673BF4" w:rsidP="00673BF4">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evaluate the best hardware for scenarios and systems by discounting others</w:t>
            </w:r>
          </w:p>
        </w:tc>
      </w:tr>
      <w:tr w:rsidR="00673BF4" w:rsidRPr="00673BF4" w:rsidTr="0077761E">
        <w:trPr>
          <w:trHeight w:val="735"/>
        </w:trPr>
        <w:tc>
          <w:tcPr>
            <w:tcW w:w="1149" w:type="dxa"/>
            <w:tcBorders>
              <w:top w:val="nil"/>
              <w:left w:val="single" w:sz="4" w:space="0" w:color="auto"/>
              <w:bottom w:val="single" w:sz="4" w:space="0" w:color="auto"/>
              <w:right w:val="single" w:sz="4" w:space="0" w:color="auto"/>
            </w:tcBorders>
            <w:shd w:val="clear" w:color="000000" w:fill="DDD9C4"/>
            <w:hideMark/>
          </w:tcPr>
          <w:p w:rsidR="00673BF4" w:rsidRPr="00673BF4" w:rsidRDefault="00673BF4" w:rsidP="00673BF4">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3.1.4.9</w:t>
            </w: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c>
          <w:tcPr>
            <w:tcW w:w="2646" w:type="dxa"/>
            <w:vMerge/>
            <w:tcBorders>
              <w:top w:val="nil"/>
              <w:left w:val="single" w:sz="4" w:space="0" w:color="auto"/>
              <w:bottom w:val="single" w:sz="4" w:space="0" w:color="000000"/>
              <w:right w:val="single" w:sz="4" w:space="0" w:color="auto"/>
            </w:tcBorders>
            <w:vAlign w:val="center"/>
            <w:hideMark/>
          </w:tcPr>
          <w:p w:rsidR="00673BF4" w:rsidRPr="00673BF4" w:rsidRDefault="00673BF4" w:rsidP="00673BF4">
            <w:pPr>
              <w:spacing w:after="0" w:line="240" w:lineRule="auto"/>
              <w:rPr>
                <w:rFonts w:ascii="Calibri" w:eastAsia="Times New Roman" w:hAnsi="Calibri" w:cs="Times New Roman"/>
                <w:color w:val="000000"/>
                <w:sz w:val="18"/>
                <w:szCs w:val="18"/>
                <w:lang w:eastAsia="en-GB"/>
              </w:rPr>
            </w:pPr>
          </w:p>
        </w:tc>
      </w:tr>
    </w:tbl>
    <w:p w:rsidR="0077761E" w:rsidRDefault="0077761E" w:rsidP="008F40B2"/>
    <w:p w:rsidR="0077761E" w:rsidRDefault="0077761E" w:rsidP="0077761E">
      <w:r>
        <w:br w:type="page"/>
      </w:r>
    </w:p>
    <w:tbl>
      <w:tblPr>
        <w:tblW w:w="10020" w:type="dxa"/>
        <w:tblInd w:w="93" w:type="dxa"/>
        <w:tblLook w:val="04A0" w:firstRow="1" w:lastRow="0" w:firstColumn="1" w:lastColumn="0" w:noHBand="0" w:noVBand="1"/>
      </w:tblPr>
      <w:tblGrid>
        <w:gridCol w:w="960"/>
        <w:gridCol w:w="3020"/>
        <w:gridCol w:w="3020"/>
        <w:gridCol w:w="3020"/>
      </w:tblGrid>
      <w:tr w:rsidR="0077761E" w:rsidRPr="0077761E" w:rsidTr="0077761E">
        <w:trPr>
          <w:trHeight w:val="1260"/>
        </w:trPr>
        <w:tc>
          <w:tcPr>
            <w:tcW w:w="96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77761E" w:rsidRPr="0077761E" w:rsidRDefault="0077761E" w:rsidP="0077761E">
            <w:pPr>
              <w:spacing w:after="0" w:line="240" w:lineRule="auto"/>
              <w:jc w:val="center"/>
              <w:rPr>
                <w:rFonts w:ascii="Calibri" w:eastAsia="Times New Roman" w:hAnsi="Calibri" w:cs="Times New Roman"/>
                <w:color w:val="000000"/>
                <w:sz w:val="24"/>
                <w:szCs w:val="24"/>
                <w:lang w:eastAsia="en-GB"/>
              </w:rPr>
            </w:pPr>
            <w:r w:rsidRPr="0077761E">
              <w:rPr>
                <w:rFonts w:ascii="Calibri" w:eastAsia="Times New Roman" w:hAnsi="Calibri" w:cs="Times New Roman"/>
                <w:color w:val="000000"/>
                <w:sz w:val="24"/>
                <w:szCs w:val="24"/>
                <w:lang w:eastAsia="en-GB"/>
              </w:rPr>
              <w:lastRenderedPageBreak/>
              <w:t> </w:t>
            </w:r>
          </w:p>
        </w:tc>
        <w:tc>
          <w:tcPr>
            <w:tcW w:w="3020" w:type="dxa"/>
            <w:tcBorders>
              <w:top w:val="single" w:sz="4" w:space="0" w:color="auto"/>
              <w:left w:val="nil"/>
              <w:bottom w:val="single" w:sz="4" w:space="0" w:color="auto"/>
              <w:right w:val="single" w:sz="4" w:space="0" w:color="auto"/>
            </w:tcBorders>
            <w:shd w:val="clear" w:color="000000" w:fill="C4BD97"/>
            <w:vAlign w:val="bottom"/>
            <w:hideMark/>
          </w:tcPr>
          <w:p w:rsidR="0077761E" w:rsidRPr="0077761E" w:rsidRDefault="0077761E" w:rsidP="0077761E">
            <w:pPr>
              <w:spacing w:after="0" w:line="240" w:lineRule="auto"/>
              <w:jc w:val="center"/>
              <w:rPr>
                <w:rFonts w:ascii="Calibri" w:eastAsia="Times New Roman" w:hAnsi="Calibri" w:cs="Times New Roman"/>
                <w:color w:val="000000"/>
                <w:sz w:val="24"/>
                <w:szCs w:val="24"/>
                <w:lang w:eastAsia="en-GB"/>
              </w:rPr>
            </w:pPr>
            <w:r w:rsidRPr="0077761E">
              <w:rPr>
                <w:rFonts w:ascii="Calibri" w:eastAsia="Times New Roman" w:hAnsi="Calibri" w:cs="Times New Roman"/>
                <w:color w:val="000000"/>
                <w:sz w:val="24"/>
                <w:szCs w:val="24"/>
                <w:lang w:eastAsia="en-GB"/>
              </w:rPr>
              <w:t>Grade D/E outcomes</w:t>
            </w:r>
          </w:p>
        </w:tc>
        <w:tc>
          <w:tcPr>
            <w:tcW w:w="3020" w:type="dxa"/>
            <w:tcBorders>
              <w:top w:val="single" w:sz="4" w:space="0" w:color="auto"/>
              <w:left w:val="nil"/>
              <w:bottom w:val="single" w:sz="4" w:space="0" w:color="auto"/>
              <w:right w:val="single" w:sz="4" w:space="0" w:color="auto"/>
            </w:tcBorders>
            <w:shd w:val="clear" w:color="000000" w:fill="C4BD97"/>
            <w:vAlign w:val="bottom"/>
            <w:hideMark/>
          </w:tcPr>
          <w:p w:rsidR="0077761E" w:rsidRPr="0077761E" w:rsidRDefault="0077761E" w:rsidP="0077761E">
            <w:pPr>
              <w:spacing w:after="0" w:line="240" w:lineRule="auto"/>
              <w:jc w:val="center"/>
              <w:rPr>
                <w:rFonts w:ascii="Calibri" w:eastAsia="Times New Roman" w:hAnsi="Calibri" w:cs="Times New Roman"/>
                <w:color w:val="000000"/>
                <w:sz w:val="24"/>
                <w:szCs w:val="24"/>
                <w:lang w:eastAsia="en-GB"/>
              </w:rPr>
            </w:pPr>
            <w:r w:rsidRPr="0077761E">
              <w:rPr>
                <w:rFonts w:ascii="Calibri" w:eastAsia="Times New Roman" w:hAnsi="Calibri" w:cs="Times New Roman"/>
                <w:color w:val="000000"/>
                <w:sz w:val="24"/>
                <w:szCs w:val="24"/>
                <w:lang w:eastAsia="en-GB"/>
              </w:rPr>
              <w:t>Grade C outcomes</w:t>
            </w:r>
          </w:p>
        </w:tc>
        <w:tc>
          <w:tcPr>
            <w:tcW w:w="3020" w:type="dxa"/>
            <w:tcBorders>
              <w:top w:val="single" w:sz="4" w:space="0" w:color="auto"/>
              <w:left w:val="nil"/>
              <w:bottom w:val="single" w:sz="4" w:space="0" w:color="auto"/>
              <w:right w:val="single" w:sz="4" w:space="0" w:color="auto"/>
            </w:tcBorders>
            <w:shd w:val="clear" w:color="000000" w:fill="C4BD97"/>
            <w:vAlign w:val="bottom"/>
            <w:hideMark/>
          </w:tcPr>
          <w:p w:rsidR="0077761E" w:rsidRPr="0077761E" w:rsidRDefault="0077761E" w:rsidP="0077761E">
            <w:pPr>
              <w:spacing w:after="0" w:line="240" w:lineRule="auto"/>
              <w:jc w:val="center"/>
              <w:rPr>
                <w:rFonts w:ascii="Calibri" w:eastAsia="Times New Roman" w:hAnsi="Calibri" w:cs="Times New Roman"/>
                <w:color w:val="000000"/>
                <w:sz w:val="24"/>
                <w:szCs w:val="24"/>
                <w:lang w:eastAsia="en-GB"/>
              </w:rPr>
            </w:pPr>
            <w:r w:rsidRPr="0077761E">
              <w:rPr>
                <w:rFonts w:ascii="Calibri" w:eastAsia="Times New Roman" w:hAnsi="Calibri" w:cs="Times New Roman"/>
                <w:color w:val="000000"/>
                <w:sz w:val="24"/>
                <w:szCs w:val="24"/>
                <w:lang w:eastAsia="en-GB"/>
              </w:rPr>
              <w:t>Grade B/A outcomes</w:t>
            </w:r>
          </w:p>
        </w:tc>
      </w:tr>
      <w:tr w:rsidR="0077761E" w:rsidRPr="0077761E" w:rsidTr="0077761E">
        <w:trPr>
          <w:trHeight w:val="73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3.1.5.1</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Pupils can state the difference between types of network</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key characteristics are described for both LAN and WAN</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Explanation of networks use technical terminology to describe the flow of communications</w:t>
            </w:r>
          </w:p>
        </w:tc>
      </w:tr>
      <w:tr w:rsidR="0077761E" w:rsidRPr="0077761E" w:rsidTr="0077761E">
        <w:trPr>
          <w:trHeight w:val="73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3.1.5.2</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State the hardware/software required for a network</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Explain how the hardware handles data</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 </w:t>
            </w:r>
          </w:p>
        </w:tc>
      </w:tr>
      <w:tr w:rsidR="0077761E" w:rsidRPr="0077761E" w:rsidTr="0077761E">
        <w:trPr>
          <w:trHeight w:val="73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3.1.5.3</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State the different transmission types</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Explain the differences between the models</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Express in terms of speed and security the effectiveness of the data transmission types</w:t>
            </w:r>
          </w:p>
        </w:tc>
      </w:tr>
      <w:tr w:rsidR="0077761E" w:rsidRPr="0077761E" w:rsidTr="0077761E">
        <w:trPr>
          <w:trHeight w:val="73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3.1.5.4</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state what bit rate is</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explain how bit rates are measured</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 xml:space="preserve">To evaluate the importance of timing for data/instructions to be sent </w:t>
            </w:r>
          </w:p>
        </w:tc>
      </w:tr>
      <w:tr w:rsidR="0077761E" w:rsidRPr="0077761E" w:rsidTr="0077761E">
        <w:trPr>
          <w:trHeight w:val="97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3.1.5.5</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state methods of error checking</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explain with accuracy the difference between the methods</w:t>
            </w:r>
          </w:p>
        </w:tc>
        <w:tc>
          <w:tcPr>
            <w:tcW w:w="3020" w:type="dxa"/>
            <w:tcBorders>
              <w:top w:val="nil"/>
              <w:left w:val="nil"/>
              <w:bottom w:val="single" w:sz="4" w:space="0" w:color="auto"/>
              <w:right w:val="single" w:sz="4" w:space="0" w:color="auto"/>
            </w:tcBorders>
            <w:shd w:val="clear" w:color="auto" w:fill="auto"/>
            <w:vAlign w:val="bottom"/>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 </w:t>
            </w:r>
          </w:p>
        </w:tc>
      </w:tr>
      <w:tr w:rsidR="0077761E" w:rsidRPr="0077761E" w:rsidTr="0077761E">
        <w:trPr>
          <w:trHeight w:val="300"/>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3.1.5.6</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state the two types of switching</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explain them in terms of efficiency and security</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explain how packets allow the communication of data within a network</w:t>
            </w:r>
          </w:p>
        </w:tc>
      </w:tr>
      <w:tr w:rsidR="0077761E" w:rsidRPr="0077761E" w:rsidTr="0077761E">
        <w:trPr>
          <w:trHeight w:val="52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3.1.5.7</w:t>
            </w: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r>
      <w:tr w:rsidR="0077761E" w:rsidRPr="0077761E" w:rsidTr="0077761E">
        <w:trPr>
          <w:trHeight w:val="300"/>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3.1.5.8</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state what protocols are and name different protocols that need to occur</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To explain different types of protocols and give accurate description of both physical and logical protocols</w:t>
            </w:r>
          </w:p>
        </w:tc>
        <w:tc>
          <w:tcPr>
            <w:tcW w:w="3020" w:type="dxa"/>
            <w:vMerge w:val="restart"/>
            <w:tcBorders>
              <w:top w:val="nil"/>
              <w:left w:val="single" w:sz="4" w:space="0" w:color="auto"/>
              <w:bottom w:val="single" w:sz="4" w:space="0" w:color="000000"/>
              <w:right w:val="single" w:sz="4" w:space="0" w:color="auto"/>
            </w:tcBorders>
            <w:shd w:val="clear" w:color="auto" w:fill="auto"/>
            <w:vAlign w:val="bottom"/>
            <w:hideMark/>
          </w:tcPr>
          <w:p w:rsidR="0077761E" w:rsidRPr="0077761E" w:rsidRDefault="0077761E" w:rsidP="0077761E">
            <w:pPr>
              <w:spacing w:after="0" w:line="240" w:lineRule="auto"/>
              <w:jc w:val="center"/>
              <w:rPr>
                <w:rFonts w:ascii="Calibri" w:eastAsia="Times New Roman" w:hAnsi="Calibri" w:cs="Times New Roman"/>
                <w:color w:val="000000"/>
                <w:sz w:val="18"/>
                <w:szCs w:val="18"/>
                <w:lang w:eastAsia="en-GB"/>
              </w:rPr>
            </w:pPr>
            <w:r w:rsidRPr="0077761E">
              <w:rPr>
                <w:rFonts w:ascii="Calibri" w:eastAsia="Times New Roman" w:hAnsi="Calibri" w:cs="Times New Roman"/>
                <w:color w:val="000000"/>
                <w:sz w:val="18"/>
                <w:szCs w:val="18"/>
                <w:lang w:eastAsia="en-GB"/>
              </w:rPr>
              <w:t xml:space="preserve">To justify the need to layering, handshakes and protocols in the transmission of data </w:t>
            </w:r>
          </w:p>
        </w:tc>
      </w:tr>
      <w:tr w:rsidR="0077761E" w:rsidRPr="0077761E" w:rsidTr="0077761E">
        <w:trPr>
          <w:trHeight w:val="300"/>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3.1.5.9</w:t>
            </w: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r>
      <w:tr w:rsidR="0077761E" w:rsidRPr="0077761E" w:rsidTr="0077761E">
        <w:trPr>
          <w:trHeight w:val="585"/>
        </w:trPr>
        <w:tc>
          <w:tcPr>
            <w:tcW w:w="960" w:type="dxa"/>
            <w:tcBorders>
              <w:top w:val="nil"/>
              <w:left w:val="single" w:sz="4" w:space="0" w:color="auto"/>
              <w:bottom w:val="single" w:sz="4" w:space="0" w:color="auto"/>
              <w:right w:val="single" w:sz="4" w:space="0" w:color="auto"/>
            </w:tcBorders>
            <w:shd w:val="clear" w:color="000000" w:fill="DDD9C4"/>
            <w:hideMark/>
          </w:tcPr>
          <w:p w:rsidR="0077761E" w:rsidRPr="0077761E" w:rsidRDefault="0077761E" w:rsidP="0077761E">
            <w:pPr>
              <w:spacing w:after="0" w:line="240" w:lineRule="auto"/>
              <w:rPr>
                <w:rFonts w:ascii="Calibri" w:eastAsia="Times New Roman" w:hAnsi="Calibri" w:cs="Times New Roman"/>
                <w:b/>
                <w:bCs/>
                <w:color w:val="000000"/>
                <w:lang w:eastAsia="en-GB"/>
              </w:rPr>
            </w:pPr>
            <w:r w:rsidRPr="0077761E">
              <w:rPr>
                <w:rFonts w:ascii="Calibri" w:eastAsia="Times New Roman" w:hAnsi="Calibri" w:cs="Times New Roman"/>
                <w:b/>
                <w:bCs/>
                <w:color w:val="000000"/>
                <w:lang w:eastAsia="en-GB"/>
              </w:rPr>
              <w:t>3.1.5.10</w:t>
            </w: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c>
          <w:tcPr>
            <w:tcW w:w="3020" w:type="dxa"/>
            <w:vMerge/>
            <w:tcBorders>
              <w:top w:val="nil"/>
              <w:left w:val="single" w:sz="4" w:space="0" w:color="auto"/>
              <w:bottom w:val="single" w:sz="4" w:space="0" w:color="000000"/>
              <w:right w:val="single" w:sz="4" w:space="0" w:color="auto"/>
            </w:tcBorders>
            <w:vAlign w:val="center"/>
            <w:hideMark/>
          </w:tcPr>
          <w:p w:rsidR="0077761E" w:rsidRPr="0077761E" w:rsidRDefault="0077761E" w:rsidP="0077761E">
            <w:pPr>
              <w:spacing w:after="0" w:line="240" w:lineRule="auto"/>
              <w:rPr>
                <w:rFonts w:ascii="Calibri" w:eastAsia="Times New Roman" w:hAnsi="Calibri" w:cs="Times New Roman"/>
                <w:color w:val="000000"/>
                <w:sz w:val="18"/>
                <w:szCs w:val="18"/>
                <w:lang w:eastAsia="en-GB"/>
              </w:rPr>
            </w:pPr>
          </w:p>
        </w:tc>
      </w:tr>
    </w:tbl>
    <w:p w:rsidR="00673BF4" w:rsidRDefault="00673BF4" w:rsidP="008F40B2"/>
    <w:p w:rsidR="00673BF4" w:rsidRDefault="00673BF4" w:rsidP="008F40B2"/>
    <w:p w:rsidR="00E361C4" w:rsidRDefault="00E361C4">
      <w:pPr>
        <w:rPr>
          <w:rFonts w:asciiTheme="majorHAnsi" w:eastAsiaTheme="majorEastAsia" w:hAnsiTheme="majorHAnsi" w:cstheme="majorBidi"/>
          <w:b/>
          <w:bCs/>
          <w:color w:val="4F81BD" w:themeColor="accent1"/>
          <w:sz w:val="26"/>
          <w:szCs w:val="26"/>
        </w:rPr>
      </w:pPr>
      <w:r>
        <w:br w:type="page"/>
      </w:r>
    </w:p>
    <w:p w:rsidR="003500D4" w:rsidRDefault="003500D4" w:rsidP="003500D4">
      <w:pPr>
        <w:pStyle w:val="Heading2"/>
      </w:pPr>
      <w:r>
        <w:lastRenderedPageBreak/>
        <w:t>3.1.4a basics of a system</w:t>
      </w:r>
    </w:p>
    <w:p w:rsidR="003500D4" w:rsidRDefault="003500D4" w:rsidP="008F40B2"/>
    <w:p w:rsidR="003500D4" w:rsidRDefault="003500D4" w:rsidP="008F40B2">
      <w:r>
        <w:t>What are the key components of a PC?</w:t>
      </w:r>
    </w:p>
    <w:p w:rsidR="003500D4" w:rsidRDefault="00706A1C" w:rsidP="008F40B2">
      <w:r>
        <w:t>CPU, PSU, GPU, RAM, HDD</w:t>
      </w:r>
    </w:p>
    <w:p w:rsidR="003500D4" w:rsidRDefault="003500D4" w:rsidP="008F40B2">
      <w:r>
        <w:t>What are the key components of a system?</w:t>
      </w:r>
    </w:p>
    <w:p w:rsidR="003500D4" w:rsidRDefault="00706A1C" w:rsidP="008F40B2">
      <w:r>
        <w:t>INPUT CPU MEMORY OUTPUT</w:t>
      </w:r>
    </w:p>
    <w:p w:rsidR="00706A1C" w:rsidRDefault="00706A1C" w:rsidP="008F40B2"/>
    <w:p w:rsidR="00706A1C" w:rsidRDefault="007A35C7" w:rsidP="008F40B2">
      <w:r>
        <w:t>Create a visual representation of a system that is clearly labelled (input, output, storage, process)</w:t>
      </w:r>
      <w:r w:rsidR="0076771E">
        <w:t xml:space="preserve">. </w:t>
      </w:r>
    </w:p>
    <w:p w:rsidR="00706A1C" w:rsidRDefault="00706A1C" w:rsidP="008F40B2"/>
    <w:p w:rsidR="00706A1C" w:rsidRDefault="0076771E" w:rsidP="008F40B2">
      <w:r>
        <w:t>Explain how information flows through the system and what type of processes occur</w:t>
      </w:r>
      <w:r w:rsidR="00706A1C">
        <w:rPr>
          <w:noProof/>
          <w:lang w:eastAsia="en-GB"/>
        </w:rPr>
        <w:drawing>
          <wp:anchor distT="0" distB="0" distL="114300" distR="114300" simplePos="0" relativeHeight="251659264" behindDoc="0" locked="0" layoutInCell="1" allowOverlap="1" wp14:anchorId="07D272A5" wp14:editId="2F84DD7D">
            <wp:simplePos x="0" y="0"/>
            <wp:positionH relativeFrom="column">
              <wp:posOffset>0</wp:posOffset>
            </wp:positionH>
            <wp:positionV relativeFrom="page">
              <wp:posOffset>3400425</wp:posOffset>
            </wp:positionV>
            <wp:extent cx="5353050" cy="1809750"/>
            <wp:effectExtent l="0" t="0" r="0" b="0"/>
            <wp:wrapTopAndBottom/>
            <wp:docPr id="4" name="Picture 4" descr="http://cs.sru.edu/~mullins/cpsc100book/images/basicCompu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sru.edu/~mullins/cpsc100book/images/basicComput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809750"/>
                    </a:xfrm>
                    <a:prstGeom prst="rect">
                      <a:avLst/>
                    </a:prstGeom>
                    <a:noFill/>
                    <a:ln>
                      <a:noFill/>
                    </a:ln>
                  </pic:spPr>
                </pic:pic>
              </a:graphicData>
            </a:graphic>
          </wp:anchor>
        </w:drawing>
      </w:r>
    </w:p>
    <w:p w:rsidR="00706A1C" w:rsidRDefault="00706A1C" w:rsidP="008F40B2">
      <w:r>
        <w:t>Instructions are passed through the control unit and are allocated areas within memory and are interpreted into accessible functions in the PC by the processor.</w:t>
      </w:r>
    </w:p>
    <w:p w:rsidR="00FF441D" w:rsidRDefault="00FF441D" w:rsidP="008F40B2">
      <w:r>
        <w:t>This task requires an individual element, a group element and a second individual element</w:t>
      </w:r>
    </w:p>
    <w:p w:rsidR="00FF441D" w:rsidRDefault="00FF441D" w:rsidP="00FF441D">
      <w:pPr>
        <w:pStyle w:val="ListParagraph"/>
        <w:numPr>
          <w:ilvl w:val="0"/>
          <w:numId w:val="8"/>
        </w:numPr>
      </w:pPr>
      <w:r>
        <w:t xml:space="preserve">On your own have a go at drawing out what happens to within a computer system. </w:t>
      </w:r>
    </w:p>
    <w:p w:rsidR="00FF441D" w:rsidRDefault="00FF441D" w:rsidP="00FF441D">
      <w:pPr>
        <w:pStyle w:val="ListParagraph"/>
        <w:numPr>
          <w:ilvl w:val="0"/>
          <w:numId w:val="8"/>
        </w:numPr>
      </w:pPr>
      <w:r>
        <w:t xml:space="preserve">Go round the room and add to your visualisation by asking others what they know </w:t>
      </w:r>
    </w:p>
    <w:p w:rsidR="00FF441D" w:rsidRDefault="00FF441D" w:rsidP="00FF441D">
      <w:pPr>
        <w:pStyle w:val="ListParagraph"/>
        <w:numPr>
          <w:ilvl w:val="0"/>
          <w:numId w:val="8"/>
        </w:numPr>
      </w:pPr>
      <w:r>
        <w:t>Using the text books available and other resources complete your initial notes on how a compute</w:t>
      </w:r>
      <w:r w:rsidR="00706A1C">
        <w:t>r</w:t>
      </w:r>
      <w:r>
        <w:t xml:space="preserve"> system works </w:t>
      </w:r>
    </w:p>
    <w:p w:rsidR="00672238" w:rsidRDefault="00672238">
      <w:r>
        <w:rPr>
          <w:noProof/>
          <w:lang w:eastAsia="en-GB"/>
        </w:rPr>
        <w:drawing>
          <wp:inline distT="0" distB="0" distL="0" distR="0" wp14:anchorId="794850DF" wp14:editId="66537E22">
            <wp:extent cx="2857500" cy="2092946"/>
            <wp:effectExtent l="0" t="0" r="0" b="0"/>
            <wp:docPr id="5" name="Picture 5" descr="https://upload.wikimedia.org/wikipedia/commons/thumb/6/68/Computer_system_bus.svg/2000px-Computer_system_bu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8/Computer_system_bus.svg/2000px-Computer_system_bu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325" cy="2094283"/>
                    </a:xfrm>
                    <a:prstGeom prst="rect">
                      <a:avLst/>
                    </a:prstGeom>
                    <a:noFill/>
                    <a:ln>
                      <a:noFill/>
                    </a:ln>
                  </pic:spPr>
                </pic:pic>
              </a:graphicData>
            </a:graphic>
          </wp:inline>
        </w:drawing>
      </w:r>
      <w:r>
        <w:br w:type="page"/>
      </w:r>
    </w:p>
    <w:p w:rsidR="00672238" w:rsidRDefault="00672238" w:rsidP="00672238"/>
    <w:p w:rsidR="00FF441D" w:rsidRDefault="00FF441D">
      <w:pPr>
        <w:rPr>
          <w:rFonts w:asciiTheme="majorHAnsi" w:eastAsiaTheme="majorEastAsia" w:hAnsiTheme="majorHAnsi" w:cstheme="majorBidi"/>
          <w:b/>
          <w:bCs/>
          <w:color w:val="4F81BD" w:themeColor="accent1"/>
          <w:sz w:val="26"/>
          <w:szCs w:val="26"/>
        </w:rPr>
      </w:pPr>
    </w:p>
    <w:p w:rsidR="00FF441D" w:rsidRDefault="00FF441D" w:rsidP="00FF441D">
      <w:pPr>
        <w:pStyle w:val="Heading2"/>
      </w:pPr>
      <w:r>
        <w:lastRenderedPageBreak/>
        <w:t>3.1.4h &amp; i</w:t>
      </w:r>
    </w:p>
    <w:p w:rsidR="00FF441D" w:rsidRDefault="00FF441D" w:rsidP="00FF441D"/>
    <w:p w:rsidR="00FF441D" w:rsidRPr="004A1A79" w:rsidRDefault="00FF441D" w:rsidP="00FF441D">
      <w:pPr>
        <w:rPr>
          <w:rFonts w:ascii="Shruti" w:hAnsi="Shruti" w:cs="Shruti"/>
          <w:szCs w:val="44"/>
        </w:rPr>
      </w:pPr>
      <w:r>
        <w:rPr>
          <w:rFonts w:ascii="Arial" w:hAnsi="Arial" w:cs="Arial"/>
          <w:color w:val="222222"/>
        </w:rPr>
        <w:t>Data input device: a device that can be used to insert data into a computer or other computational device</w:t>
      </w:r>
    </w:p>
    <w:p w:rsidR="00FF441D" w:rsidRDefault="00FF441D" w:rsidP="00FF441D">
      <w:pPr>
        <w:rPr>
          <w:noProof/>
          <w:lang w:eastAsia="en-GB"/>
        </w:rPr>
      </w:pPr>
      <w:r>
        <w:rPr>
          <w:noProof/>
          <w:lang w:eastAsia="en-GB"/>
        </w:rPr>
        <w:drawing>
          <wp:inline distT="0" distB="0" distL="0" distR="0" wp14:anchorId="102376B8" wp14:editId="3B8E34CE">
            <wp:extent cx="594360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rsidR="00FF441D" w:rsidRDefault="00FF441D" w:rsidP="00FF441D">
      <w:pPr>
        <w:rPr>
          <w:noProof/>
          <w:lang w:eastAsia="en-GB"/>
        </w:rPr>
      </w:pPr>
    </w:p>
    <w:p w:rsidR="00FF441D" w:rsidRPr="00B06690" w:rsidRDefault="00FF441D" w:rsidP="00FF441D">
      <w:pPr>
        <w:rPr>
          <w:noProof/>
          <w:sz w:val="24"/>
          <w:lang w:eastAsia="en-GB"/>
        </w:rPr>
      </w:pPr>
      <w:r w:rsidRPr="00B06690">
        <w:rPr>
          <w:noProof/>
          <w:sz w:val="24"/>
          <w:lang w:eastAsia="en-GB"/>
        </w:rPr>
        <w:t>Task1 Can you name all 15 input devices above?</w:t>
      </w:r>
    </w:p>
    <w:p w:rsidR="00FF441D" w:rsidRDefault="00FF441D" w:rsidP="00FF441D">
      <w:pPr>
        <w:spacing w:after="0" w:line="240" w:lineRule="auto"/>
        <w:rPr>
          <w:rFonts w:ascii="Shruti" w:hAnsi="Shruti" w:cs="Shruti"/>
          <w:szCs w:val="44"/>
        </w:rPr>
      </w:pPr>
    </w:p>
    <w:tbl>
      <w:tblPr>
        <w:tblStyle w:val="TableGrid"/>
        <w:tblW w:w="0" w:type="auto"/>
        <w:tblLook w:val="04A0" w:firstRow="1" w:lastRow="0" w:firstColumn="1" w:lastColumn="0" w:noHBand="0" w:noVBand="1"/>
      </w:tblPr>
      <w:tblGrid>
        <w:gridCol w:w="1848"/>
        <w:gridCol w:w="1848"/>
        <w:gridCol w:w="1848"/>
        <w:gridCol w:w="1849"/>
        <w:gridCol w:w="1849"/>
      </w:tblGrid>
      <w:tr w:rsidR="00FF441D" w:rsidTr="00672238">
        <w:tc>
          <w:tcPr>
            <w:tcW w:w="1848" w:type="dxa"/>
          </w:tcPr>
          <w:p w:rsidR="00FF441D" w:rsidRDefault="00FF441D" w:rsidP="00672238">
            <w:pPr>
              <w:rPr>
                <w:rFonts w:ascii="Shruti" w:hAnsi="Shruti" w:cs="Shruti"/>
                <w:szCs w:val="44"/>
              </w:rPr>
            </w:pPr>
          </w:p>
          <w:p w:rsidR="00FF441D" w:rsidRDefault="00672238" w:rsidP="00672238">
            <w:pPr>
              <w:rPr>
                <w:rFonts w:ascii="Shruti" w:hAnsi="Shruti" w:cs="Shruti"/>
                <w:szCs w:val="44"/>
              </w:rPr>
            </w:pPr>
            <w:r>
              <w:rPr>
                <w:rFonts w:ascii="Shruti" w:hAnsi="Shruti" w:cs="Shruti"/>
                <w:szCs w:val="44"/>
              </w:rPr>
              <w:t>Mouse</w:t>
            </w:r>
          </w:p>
        </w:tc>
        <w:tc>
          <w:tcPr>
            <w:tcW w:w="1848" w:type="dxa"/>
          </w:tcPr>
          <w:p w:rsidR="00FF441D" w:rsidRDefault="00672238" w:rsidP="00672238">
            <w:pPr>
              <w:rPr>
                <w:rFonts w:ascii="Shruti" w:hAnsi="Shruti" w:cs="Shruti"/>
                <w:szCs w:val="44"/>
              </w:rPr>
            </w:pPr>
            <w:r>
              <w:rPr>
                <w:rFonts w:ascii="Shruti" w:hAnsi="Shruti" w:cs="Shruti"/>
                <w:szCs w:val="44"/>
              </w:rPr>
              <w:t>Keyboard</w:t>
            </w:r>
          </w:p>
        </w:tc>
        <w:tc>
          <w:tcPr>
            <w:tcW w:w="1848" w:type="dxa"/>
          </w:tcPr>
          <w:p w:rsidR="00FF441D" w:rsidRDefault="00672238" w:rsidP="00672238">
            <w:pPr>
              <w:rPr>
                <w:rFonts w:ascii="Shruti" w:hAnsi="Shruti" w:cs="Shruti"/>
                <w:szCs w:val="44"/>
              </w:rPr>
            </w:pPr>
            <w:r>
              <w:rPr>
                <w:rFonts w:ascii="Shruti" w:hAnsi="Shruti" w:cs="Shruti"/>
                <w:szCs w:val="44"/>
              </w:rPr>
              <w:t>Camera</w:t>
            </w:r>
          </w:p>
        </w:tc>
        <w:tc>
          <w:tcPr>
            <w:tcW w:w="1849" w:type="dxa"/>
          </w:tcPr>
          <w:p w:rsidR="00FF441D" w:rsidRDefault="00672238" w:rsidP="00672238">
            <w:pPr>
              <w:rPr>
                <w:rFonts w:ascii="Shruti" w:hAnsi="Shruti" w:cs="Shruti"/>
                <w:szCs w:val="44"/>
              </w:rPr>
            </w:pPr>
            <w:r>
              <w:rPr>
                <w:rFonts w:ascii="Shruti" w:hAnsi="Shruti" w:cs="Shruti"/>
                <w:szCs w:val="44"/>
              </w:rPr>
              <w:t>Camcorder</w:t>
            </w:r>
          </w:p>
        </w:tc>
        <w:tc>
          <w:tcPr>
            <w:tcW w:w="1849" w:type="dxa"/>
          </w:tcPr>
          <w:p w:rsidR="00FF441D" w:rsidRDefault="00672238" w:rsidP="00672238">
            <w:pPr>
              <w:rPr>
                <w:rFonts w:ascii="Shruti" w:hAnsi="Shruti" w:cs="Shruti"/>
                <w:szCs w:val="44"/>
              </w:rPr>
            </w:pPr>
            <w:r>
              <w:rPr>
                <w:rFonts w:ascii="Shruti" w:hAnsi="Shruti" w:cs="Shruti"/>
                <w:szCs w:val="44"/>
              </w:rPr>
              <w:t>Microphone</w:t>
            </w:r>
          </w:p>
        </w:tc>
      </w:tr>
      <w:tr w:rsidR="00FF441D" w:rsidTr="00672238">
        <w:tc>
          <w:tcPr>
            <w:tcW w:w="1848" w:type="dxa"/>
          </w:tcPr>
          <w:p w:rsidR="00FF441D" w:rsidRDefault="00672238" w:rsidP="00672238">
            <w:pPr>
              <w:rPr>
                <w:rFonts w:ascii="Shruti" w:hAnsi="Shruti" w:cs="Shruti"/>
                <w:szCs w:val="44"/>
              </w:rPr>
            </w:pPr>
            <w:r>
              <w:rPr>
                <w:rFonts w:ascii="Shruti" w:hAnsi="Shruti" w:cs="Shruti"/>
                <w:szCs w:val="44"/>
              </w:rPr>
              <w:t>Fingerprint scanner</w:t>
            </w:r>
          </w:p>
          <w:p w:rsidR="00FF441D" w:rsidRDefault="00FF441D" w:rsidP="00672238">
            <w:pPr>
              <w:rPr>
                <w:rFonts w:ascii="Shruti" w:hAnsi="Shruti" w:cs="Shruti"/>
                <w:szCs w:val="44"/>
              </w:rPr>
            </w:pPr>
          </w:p>
        </w:tc>
        <w:tc>
          <w:tcPr>
            <w:tcW w:w="1848" w:type="dxa"/>
          </w:tcPr>
          <w:p w:rsidR="00FF441D" w:rsidRDefault="00672238" w:rsidP="00672238">
            <w:pPr>
              <w:rPr>
                <w:rFonts w:ascii="Shruti" w:hAnsi="Shruti" w:cs="Shruti"/>
                <w:szCs w:val="44"/>
              </w:rPr>
            </w:pPr>
            <w:r>
              <w:rPr>
                <w:rFonts w:ascii="Shruti" w:hAnsi="Shruti" w:cs="Shruti"/>
                <w:szCs w:val="44"/>
              </w:rPr>
              <w:t>Card reader</w:t>
            </w:r>
          </w:p>
        </w:tc>
        <w:tc>
          <w:tcPr>
            <w:tcW w:w="1848" w:type="dxa"/>
          </w:tcPr>
          <w:p w:rsidR="00FF441D" w:rsidRDefault="00672238" w:rsidP="00672238">
            <w:pPr>
              <w:rPr>
                <w:rFonts w:ascii="Shruti" w:hAnsi="Shruti" w:cs="Shruti"/>
                <w:szCs w:val="44"/>
              </w:rPr>
            </w:pPr>
            <w:r>
              <w:rPr>
                <w:rFonts w:ascii="Shruti" w:hAnsi="Shruti" w:cs="Shruti"/>
                <w:szCs w:val="44"/>
              </w:rPr>
              <w:t>Tablet</w:t>
            </w:r>
          </w:p>
        </w:tc>
        <w:tc>
          <w:tcPr>
            <w:tcW w:w="1849" w:type="dxa"/>
          </w:tcPr>
          <w:p w:rsidR="00FF441D" w:rsidRDefault="00672238" w:rsidP="00672238">
            <w:pPr>
              <w:rPr>
                <w:rFonts w:ascii="Shruti" w:hAnsi="Shruti" w:cs="Shruti"/>
                <w:szCs w:val="44"/>
              </w:rPr>
            </w:pPr>
            <w:r>
              <w:rPr>
                <w:rFonts w:ascii="Shruti" w:hAnsi="Shruti" w:cs="Shruti"/>
                <w:szCs w:val="44"/>
              </w:rPr>
              <w:t>Joystick</w:t>
            </w:r>
          </w:p>
        </w:tc>
        <w:tc>
          <w:tcPr>
            <w:tcW w:w="1849" w:type="dxa"/>
          </w:tcPr>
          <w:p w:rsidR="00FF441D" w:rsidRDefault="00672238" w:rsidP="00672238">
            <w:pPr>
              <w:rPr>
                <w:rFonts w:ascii="Shruti" w:hAnsi="Shruti" w:cs="Shruti"/>
                <w:szCs w:val="44"/>
              </w:rPr>
            </w:pPr>
            <w:r>
              <w:rPr>
                <w:rFonts w:ascii="Shruti" w:hAnsi="Shruti" w:cs="Shruti"/>
                <w:szCs w:val="44"/>
              </w:rPr>
              <w:t>Gamepad</w:t>
            </w:r>
          </w:p>
        </w:tc>
      </w:tr>
      <w:tr w:rsidR="00FF441D" w:rsidTr="00672238">
        <w:tc>
          <w:tcPr>
            <w:tcW w:w="1848" w:type="dxa"/>
          </w:tcPr>
          <w:p w:rsidR="00FF441D" w:rsidRDefault="00672238" w:rsidP="00672238">
            <w:pPr>
              <w:rPr>
                <w:rFonts w:ascii="Shruti" w:hAnsi="Shruti" w:cs="Shruti"/>
                <w:szCs w:val="44"/>
              </w:rPr>
            </w:pPr>
            <w:r>
              <w:rPr>
                <w:rFonts w:ascii="Shruti" w:hAnsi="Shruti" w:cs="Shruti"/>
                <w:szCs w:val="44"/>
              </w:rPr>
              <w:t>Projector</w:t>
            </w:r>
          </w:p>
          <w:p w:rsidR="00FF441D" w:rsidRDefault="00FF441D" w:rsidP="00672238">
            <w:pPr>
              <w:rPr>
                <w:rFonts w:ascii="Shruti" w:hAnsi="Shruti" w:cs="Shruti"/>
                <w:szCs w:val="44"/>
              </w:rPr>
            </w:pPr>
          </w:p>
        </w:tc>
        <w:tc>
          <w:tcPr>
            <w:tcW w:w="1848" w:type="dxa"/>
          </w:tcPr>
          <w:p w:rsidR="00FF441D" w:rsidRDefault="00672238" w:rsidP="00672238">
            <w:pPr>
              <w:rPr>
                <w:rFonts w:ascii="Shruti" w:hAnsi="Shruti" w:cs="Shruti"/>
                <w:szCs w:val="44"/>
              </w:rPr>
            </w:pPr>
            <w:r>
              <w:rPr>
                <w:rFonts w:ascii="Shruti" w:hAnsi="Shruti" w:cs="Shruti"/>
                <w:szCs w:val="44"/>
              </w:rPr>
              <w:t>printer</w:t>
            </w:r>
          </w:p>
        </w:tc>
        <w:tc>
          <w:tcPr>
            <w:tcW w:w="1848" w:type="dxa"/>
          </w:tcPr>
          <w:p w:rsidR="00FF441D" w:rsidRDefault="00FF441D" w:rsidP="00672238">
            <w:pPr>
              <w:rPr>
                <w:rFonts w:ascii="Shruti" w:hAnsi="Shruti" w:cs="Shruti"/>
                <w:szCs w:val="44"/>
              </w:rPr>
            </w:pPr>
          </w:p>
        </w:tc>
        <w:tc>
          <w:tcPr>
            <w:tcW w:w="1849" w:type="dxa"/>
          </w:tcPr>
          <w:p w:rsidR="00FF441D" w:rsidRDefault="00FF441D" w:rsidP="00672238">
            <w:pPr>
              <w:rPr>
                <w:rFonts w:ascii="Shruti" w:hAnsi="Shruti" w:cs="Shruti"/>
                <w:szCs w:val="44"/>
              </w:rPr>
            </w:pPr>
          </w:p>
        </w:tc>
        <w:tc>
          <w:tcPr>
            <w:tcW w:w="1849" w:type="dxa"/>
          </w:tcPr>
          <w:p w:rsidR="00FF441D" w:rsidRDefault="00FF441D" w:rsidP="00672238">
            <w:pPr>
              <w:rPr>
                <w:rFonts w:ascii="Shruti" w:hAnsi="Shruti" w:cs="Shruti"/>
                <w:szCs w:val="44"/>
              </w:rPr>
            </w:pPr>
          </w:p>
        </w:tc>
      </w:tr>
    </w:tbl>
    <w:p w:rsidR="0065521A" w:rsidRDefault="0065521A" w:rsidP="00FF441D">
      <w:pPr>
        <w:spacing w:after="0" w:line="240" w:lineRule="auto"/>
        <w:rPr>
          <w:rFonts w:ascii="Shruti" w:hAnsi="Shruti" w:cs="Shruti"/>
          <w:szCs w:val="44"/>
        </w:rPr>
      </w:pPr>
    </w:p>
    <w:p w:rsidR="0065521A" w:rsidRDefault="0065521A" w:rsidP="0065521A">
      <w:r>
        <w:br w:type="page"/>
      </w:r>
    </w:p>
    <w:p w:rsidR="0065521A" w:rsidRPr="001D6438" w:rsidRDefault="0065521A" w:rsidP="0065521A">
      <w:pPr>
        <w:spacing w:after="0" w:line="240" w:lineRule="auto"/>
        <w:rPr>
          <w:rFonts w:ascii="Shruti" w:hAnsi="Shruti" w:cs="Shruti"/>
          <w:szCs w:val="44"/>
        </w:rPr>
      </w:pPr>
    </w:p>
    <w:p w:rsidR="0065521A" w:rsidRPr="00B06690" w:rsidRDefault="0065521A" w:rsidP="0065521A">
      <w:pPr>
        <w:rPr>
          <w:noProof/>
          <w:sz w:val="24"/>
          <w:lang w:eastAsia="en-GB"/>
        </w:rPr>
      </w:pPr>
      <w:r w:rsidRPr="00B06690">
        <w:rPr>
          <w:noProof/>
          <w:sz w:val="24"/>
          <w:lang w:eastAsia="en-GB"/>
        </w:rPr>
        <w:t xml:space="preserve">Task 2 – using the devices above and more that you know off/find create a continuum of </w:t>
      </w:r>
      <w:r w:rsidR="00992885" w:rsidRPr="00B06690">
        <w:rPr>
          <w:noProof/>
          <w:sz w:val="24"/>
          <w:lang w:eastAsia="en-GB"/>
        </w:rPr>
        <w:t>most to</w:t>
      </w:r>
      <w:r w:rsidRPr="00B06690">
        <w:rPr>
          <w:noProof/>
          <w:sz w:val="24"/>
          <w:lang w:eastAsia="en-GB"/>
        </w:rPr>
        <w:t xml:space="preserve"> least common devices  you may utilise. </w:t>
      </w:r>
    </w:p>
    <w:p w:rsidR="00992885" w:rsidRPr="00B06690" w:rsidRDefault="00992885" w:rsidP="0065521A">
      <w:pPr>
        <w:rPr>
          <w:noProof/>
          <w:sz w:val="24"/>
          <w:lang w:eastAsia="en-GB"/>
        </w:rPr>
      </w:pPr>
    </w:p>
    <w:p w:rsidR="00992885" w:rsidRPr="00B06690" w:rsidRDefault="00992885" w:rsidP="0065521A">
      <w:pPr>
        <w:rPr>
          <w:noProof/>
          <w:sz w:val="24"/>
          <w:lang w:eastAsia="en-GB"/>
        </w:rPr>
      </w:pPr>
      <w:r w:rsidRPr="00B06690">
        <w:rPr>
          <w:noProof/>
          <w:sz w:val="24"/>
          <w:lang w:eastAsia="en-GB"/>
        </w:rPr>
        <w:t xml:space="preserve">A copy of the PPT to download is on the google drive </w:t>
      </w:r>
    </w:p>
    <w:p w:rsidR="0065521A" w:rsidRDefault="0065521A" w:rsidP="0065521A">
      <w:pPr>
        <w:rPr>
          <w:rFonts w:ascii="Verdana" w:hAnsi="Verdana" w:cs="Verdana"/>
          <w:color w:val="FF0000"/>
          <w:szCs w:val="20"/>
        </w:rPr>
      </w:pPr>
    </w:p>
    <w:p w:rsidR="0065521A" w:rsidRPr="00471AE8" w:rsidRDefault="0065521A" w:rsidP="0065521A">
      <w:pPr>
        <w:rPr>
          <w:rFonts w:ascii="Verdana" w:hAnsi="Verdana" w:cs="Verdana"/>
          <w:color w:val="FF0000"/>
          <w:szCs w:val="20"/>
        </w:rPr>
      </w:pPr>
    </w:p>
    <w:p w:rsidR="0065521A" w:rsidRDefault="0065521A" w:rsidP="0065521A"/>
    <w:p w:rsidR="0065521A" w:rsidRDefault="0065521A" w:rsidP="0065521A"/>
    <w:p w:rsidR="0065521A" w:rsidRDefault="0065521A" w:rsidP="0065521A">
      <w:pPr>
        <w:pStyle w:val="Heading2"/>
      </w:pPr>
      <w:r>
        <w:t xml:space="preserve">Assessment report </w:t>
      </w:r>
    </w:p>
    <w:p w:rsidR="0065521A" w:rsidRPr="00486A97" w:rsidRDefault="0065521A" w:rsidP="0065521A">
      <w:pPr>
        <w:rPr>
          <w:noProof/>
          <w:sz w:val="24"/>
          <w:lang w:eastAsia="en-GB"/>
        </w:rPr>
      </w:pPr>
      <w:r w:rsidRPr="00486A97">
        <w:rPr>
          <w:noProof/>
          <w:sz w:val="24"/>
          <w:lang w:eastAsia="en-GB"/>
        </w:rPr>
        <w:t>Choose a scenario below and complete the questions below</w:t>
      </w:r>
    </w:p>
    <w:p w:rsidR="0065521A" w:rsidRPr="00486A97" w:rsidRDefault="0065521A" w:rsidP="0065521A">
      <w:pPr>
        <w:pStyle w:val="ListParagraph"/>
        <w:numPr>
          <w:ilvl w:val="0"/>
          <w:numId w:val="7"/>
        </w:numPr>
        <w:rPr>
          <w:noProof/>
          <w:sz w:val="24"/>
          <w:lang w:eastAsia="en-GB"/>
        </w:rPr>
      </w:pPr>
      <w:r w:rsidRPr="00486A97">
        <w:rPr>
          <w:noProof/>
          <w:sz w:val="24"/>
          <w:lang w:eastAsia="en-GB"/>
        </w:rPr>
        <w:t xml:space="preserve">Scenario 1- Factory manufacturing cars </w:t>
      </w:r>
    </w:p>
    <w:p w:rsidR="0065521A" w:rsidRPr="00486A97" w:rsidRDefault="0065521A" w:rsidP="0065521A">
      <w:pPr>
        <w:pStyle w:val="ListParagraph"/>
        <w:numPr>
          <w:ilvl w:val="0"/>
          <w:numId w:val="7"/>
        </w:numPr>
        <w:rPr>
          <w:noProof/>
          <w:sz w:val="24"/>
          <w:lang w:eastAsia="en-GB"/>
        </w:rPr>
      </w:pPr>
      <w:r w:rsidRPr="00486A97">
        <w:rPr>
          <w:noProof/>
          <w:sz w:val="24"/>
          <w:lang w:eastAsia="en-GB"/>
        </w:rPr>
        <w:t>Scenario 2 – Bank</w:t>
      </w:r>
    </w:p>
    <w:p w:rsidR="0065521A" w:rsidRDefault="0065521A" w:rsidP="0065521A">
      <w:pPr>
        <w:pStyle w:val="ListParagraph"/>
        <w:numPr>
          <w:ilvl w:val="0"/>
          <w:numId w:val="7"/>
        </w:numPr>
        <w:rPr>
          <w:noProof/>
          <w:sz w:val="24"/>
          <w:lang w:eastAsia="en-GB"/>
        </w:rPr>
      </w:pPr>
      <w:r w:rsidRPr="00486A97">
        <w:rPr>
          <w:noProof/>
          <w:sz w:val="24"/>
          <w:lang w:eastAsia="en-GB"/>
        </w:rPr>
        <w:t>Scenario 3 – Football stadium</w:t>
      </w:r>
    </w:p>
    <w:p w:rsidR="002308BD" w:rsidRDefault="002308BD" w:rsidP="002308BD">
      <w:pPr>
        <w:ind w:left="360"/>
        <w:rPr>
          <w:noProof/>
          <w:sz w:val="24"/>
          <w:lang w:eastAsia="en-GB"/>
        </w:rPr>
      </w:pPr>
    </w:p>
    <w:p w:rsidR="002308BD" w:rsidRDefault="002308BD" w:rsidP="002308BD">
      <w:pPr>
        <w:ind w:left="360"/>
        <w:rPr>
          <w:noProof/>
          <w:sz w:val="24"/>
          <w:lang w:eastAsia="en-GB"/>
        </w:rPr>
      </w:pPr>
      <w:r w:rsidRPr="002308BD">
        <w:rPr>
          <w:noProof/>
          <w:sz w:val="24"/>
          <w:lang w:eastAsia="en-GB"/>
        </w:rPr>
        <w:t>What devices would be used in this scenario?</w:t>
      </w:r>
    </w:p>
    <w:p w:rsidR="00672238" w:rsidRPr="00A835BC" w:rsidRDefault="00672238" w:rsidP="00A835BC">
      <w:pPr>
        <w:pStyle w:val="ListParagraph"/>
        <w:numPr>
          <w:ilvl w:val="0"/>
          <w:numId w:val="10"/>
        </w:numPr>
        <w:rPr>
          <w:noProof/>
          <w:sz w:val="24"/>
          <w:lang w:eastAsia="en-GB"/>
        </w:rPr>
      </w:pPr>
      <w:r w:rsidRPr="00A835BC">
        <w:rPr>
          <w:noProof/>
          <w:sz w:val="24"/>
          <w:lang w:eastAsia="en-GB"/>
        </w:rPr>
        <w:t>A computer system containing programs used to 3d model cars and a program to test how the physics would theoretically work with the car, allowing the factory to see whether new car designs would work. They would also contain programs allowing them to view the curren</w:t>
      </w:r>
      <w:bookmarkStart w:id="0" w:name="_GoBack"/>
      <w:bookmarkEnd w:id="0"/>
      <w:r w:rsidRPr="00A835BC">
        <w:rPr>
          <w:noProof/>
          <w:sz w:val="24"/>
          <w:lang w:eastAsia="en-GB"/>
        </w:rPr>
        <w:t>t progress of the machinery and allowing htem to see if any problems have occurred during the automation.</w:t>
      </w:r>
    </w:p>
    <w:p w:rsidR="00672238" w:rsidRPr="002308BD" w:rsidRDefault="00672238" w:rsidP="002308BD">
      <w:pPr>
        <w:ind w:left="360"/>
        <w:rPr>
          <w:noProof/>
          <w:sz w:val="24"/>
          <w:lang w:eastAsia="en-GB"/>
        </w:rPr>
      </w:pPr>
    </w:p>
    <w:p w:rsidR="002308BD" w:rsidRDefault="002308BD" w:rsidP="002308BD">
      <w:pPr>
        <w:pStyle w:val="ListParagraph"/>
        <w:numPr>
          <w:ilvl w:val="0"/>
          <w:numId w:val="7"/>
        </w:numPr>
        <w:rPr>
          <w:noProof/>
          <w:sz w:val="24"/>
          <w:lang w:eastAsia="en-GB"/>
        </w:rPr>
      </w:pPr>
      <w:r w:rsidRPr="002308BD">
        <w:rPr>
          <w:noProof/>
          <w:sz w:val="24"/>
          <w:lang w:eastAsia="en-GB"/>
        </w:rPr>
        <w:t xml:space="preserve">Explain how these peripherals would be used within the scenario (discounting the use of possible alternatives) </w:t>
      </w:r>
    </w:p>
    <w:p w:rsidR="00672238" w:rsidRPr="002308BD" w:rsidRDefault="00672238" w:rsidP="00A835BC">
      <w:pPr>
        <w:pStyle w:val="ListParagraph"/>
        <w:numPr>
          <w:ilvl w:val="0"/>
          <w:numId w:val="10"/>
        </w:numPr>
        <w:rPr>
          <w:noProof/>
          <w:sz w:val="24"/>
          <w:lang w:eastAsia="en-GB"/>
        </w:rPr>
      </w:pPr>
      <w:r>
        <w:rPr>
          <w:noProof/>
          <w:sz w:val="24"/>
          <w:lang w:eastAsia="en-GB"/>
        </w:rPr>
        <w:t>A mouse would be used as input, the projector as a display to show the current status of the factory machinery to view whether it’s working. The Camcorder could be used to have a real-time view of the machinery and the keyboard could be used to input text into the machine. The Card reader and fingerprint reader could be used to see if people have the required access to get to places within the area.</w:t>
      </w:r>
    </w:p>
    <w:tbl>
      <w:tblPr>
        <w:tblW w:w="9087" w:type="dxa"/>
        <w:tblInd w:w="93" w:type="dxa"/>
        <w:tblLook w:val="04A0" w:firstRow="1" w:lastRow="0" w:firstColumn="1" w:lastColumn="0" w:noHBand="0" w:noVBand="1"/>
      </w:tblPr>
      <w:tblGrid>
        <w:gridCol w:w="1980"/>
        <w:gridCol w:w="2369"/>
        <w:gridCol w:w="2369"/>
        <w:gridCol w:w="2369"/>
      </w:tblGrid>
      <w:tr w:rsidR="002308BD"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2308BD" w:rsidRPr="00673BF4" w:rsidTr="00672238">
        <w:trPr>
          <w:trHeight w:val="1315"/>
        </w:trPr>
        <w:tc>
          <w:tcPr>
            <w:tcW w:w="1980" w:type="dxa"/>
            <w:tcBorders>
              <w:top w:val="nil"/>
              <w:left w:val="single" w:sz="4" w:space="0" w:color="auto"/>
              <w:bottom w:val="single" w:sz="4" w:space="0" w:color="auto"/>
              <w:right w:val="single" w:sz="4" w:space="0" w:color="auto"/>
            </w:tcBorders>
            <w:shd w:val="clear" w:color="000000" w:fill="DDD9C4"/>
            <w:hideMark/>
          </w:tcPr>
          <w:p w:rsidR="002308BD" w:rsidRPr="00673BF4" w:rsidRDefault="002308BD" w:rsidP="0067223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3.1.4.h &amp; i</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a variety of hardware used in computer systems</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the purpose of a variety of pieces of hardware</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evaluate the best hardware for scenarios and systems by discounting others</w:t>
            </w:r>
          </w:p>
        </w:tc>
      </w:tr>
    </w:tbl>
    <w:p w:rsidR="007A35C7" w:rsidRDefault="007A35C7" w:rsidP="007A35C7">
      <w:pPr>
        <w:pStyle w:val="Heading2"/>
      </w:pPr>
    </w:p>
    <w:p w:rsidR="002308BD" w:rsidRDefault="002308BD">
      <w:pPr>
        <w:rPr>
          <w:rFonts w:asciiTheme="majorHAnsi" w:eastAsiaTheme="majorEastAsia" w:hAnsiTheme="majorHAnsi" w:cstheme="majorBidi"/>
          <w:b/>
          <w:bCs/>
          <w:color w:val="4F81BD" w:themeColor="accent1"/>
          <w:sz w:val="26"/>
          <w:szCs w:val="26"/>
        </w:rPr>
      </w:pPr>
      <w:r>
        <w:br w:type="page"/>
      </w:r>
    </w:p>
    <w:p w:rsidR="008F40B2" w:rsidRDefault="009D6918" w:rsidP="007A35C7">
      <w:pPr>
        <w:pStyle w:val="Heading2"/>
      </w:pPr>
      <w:r>
        <w:t>3.1.4</w:t>
      </w:r>
      <w:r w:rsidR="00297CE0">
        <w:t>a</w:t>
      </w:r>
      <w:r>
        <w:t xml:space="preserve"> </w:t>
      </w:r>
      <w:r w:rsidR="008F40B2">
        <w:t>How CPU works</w:t>
      </w:r>
    </w:p>
    <w:p w:rsidR="008F40B2" w:rsidRDefault="0076771E" w:rsidP="008F40B2">
      <w:r>
        <w:t>Watch this</w:t>
      </w:r>
    </w:p>
    <w:p w:rsidR="008F40B2" w:rsidRDefault="00672238" w:rsidP="008F40B2">
      <w:hyperlink r:id="rId10" w:history="1">
        <w:r w:rsidR="008F40B2" w:rsidRPr="00AB7523">
          <w:rPr>
            <w:rStyle w:val="Hyperlink"/>
          </w:rPr>
          <w:t>http://www.youtube.com/watch?v=cNN_tTXABUA&amp;feature=kp</w:t>
        </w:r>
      </w:hyperlink>
    </w:p>
    <w:p w:rsidR="008F40B2" w:rsidRDefault="0076771E" w:rsidP="008F40B2">
      <w:r>
        <w:t xml:space="preserve">Read this </w:t>
      </w:r>
    </w:p>
    <w:p w:rsidR="008F40B2" w:rsidRDefault="00672238" w:rsidP="008F40B2">
      <w:hyperlink r:id="rId11" w:history="1">
        <w:r w:rsidR="008F40B2" w:rsidRPr="00AB7523">
          <w:rPr>
            <w:rStyle w:val="Hyperlink"/>
          </w:rPr>
          <w:t>http://homepage.cs.uri.edu/faculty/wolfe/book/Readings/Reading04.htm</w:t>
        </w:r>
      </w:hyperlink>
    </w:p>
    <w:p w:rsidR="008F40B2" w:rsidRDefault="002F1B82" w:rsidP="008F40B2">
      <w:r>
        <w:t>Describe the function of each of the following</w:t>
      </w:r>
      <w:r w:rsidR="00A62518">
        <w:t xml:space="preserve">/feedback to the class what each item does </w:t>
      </w:r>
    </w:p>
    <w:tbl>
      <w:tblPr>
        <w:tblStyle w:val="TableGrid"/>
        <w:tblW w:w="0" w:type="auto"/>
        <w:tblLook w:val="04A0" w:firstRow="1" w:lastRow="0" w:firstColumn="1" w:lastColumn="0" w:noHBand="0" w:noVBand="1"/>
      </w:tblPr>
      <w:tblGrid>
        <w:gridCol w:w="1777"/>
        <w:gridCol w:w="7465"/>
      </w:tblGrid>
      <w:tr w:rsidR="002F1B82" w:rsidRPr="00A62518" w:rsidTr="00A62518">
        <w:tc>
          <w:tcPr>
            <w:tcW w:w="1384" w:type="dxa"/>
            <w:shd w:val="clear" w:color="auto" w:fill="EEECE1" w:themeFill="background2"/>
          </w:tcPr>
          <w:p w:rsidR="002F1B82" w:rsidRPr="00A62518" w:rsidRDefault="00A62518" w:rsidP="008F40B2">
            <w:pPr>
              <w:rPr>
                <w:b/>
                <w:sz w:val="32"/>
              </w:rPr>
            </w:pPr>
            <w:r>
              <w:rPr>
                <w:b/>
                <w:sz w:val="32"/>
              </w:rPr>
              <w:t>C</w:t>
            </w:r>
            <w:r w:rsidR="002F1B82" w:rsidRPr="00A62518">
              <w:rPr>
                <w:b/>
                <w:sz w:val="32"/>
              </w:rPr>
              <w:t>omponent</w:t>
            </w:r>
          </w:p>
        </w:tc>
        <w:tc>
          <w:tcPr>
            <w:tcW w:w="7858" w:type="dxa"/>
            <w:shd w:val="clear" w:color="auto" w:fill="EEECE1" w:themeFill="background2"/>
          </w:tcPr>
          <w:p w:rsidR="002F1B82" w:rsidRPr="00A62518" w:rsidRDefault="002F1B82" w:rsidP="008F40B2">
            <w:pPr>
              <w:rPr>
                <w:b/>
                <w:sz w:val="32"/>
              </w:rPr>
            </w:pPr>
            <w:r w:rsidRPr="00A62518">
              <w:rPr>
                <w:b/>
                <w:sz w:val="32"/>
              </w:rPr>
              <w:t>What does it do?</w:t>
            </w:r>
          </w:p>
        </w:tc>
      </w:tr>
      <w:tr w:rsidR="002F1B82" w:rsidTr="00A62518">
        <w:tc>
          <w:tcPr>
            <w:tcW w:w="1384" w:type="dxa"/>
            <w:shd w:val="clear" w:color="auto" w:fill="EEECE1" w:themeFill="background2"/>
          </w:tcPr>
          <w:p w:rsidR="002F1B82" w:rsidRPr="00A62518" w:rsidRDefault="002F1B82" w:rsidP="008F40B2">
            <w:pPr>
              <w:rPr>
                <w:b/>
                <w:sz w:val="32"/>
              </w:rPr>
            </w:pPr>
            <w:r w:rsidRPr="00A62518">
              <w:rPr>
                <w:b/>
                <w:sz w:val="32"/>
              </w:rPr>
              <w:t>CU</w:t>
            </w:r>
          </w:p>
        </w:tc>
        <w:tc>
          <w:tcPr>
            <w:tcW w:w="7858" w:type="dxa"/>
          </w:tcPr>
          <w:p w:rsidR="002F1B82" w:rsidRDefault="002F1B82" w:rsidP="008F40B2"/>
          <w:p w:rsidR="00C61EF7" w:rsidRDefault="00C61EF7" w:rsidP="008F40B2"/>
          <w:p w:rsidR="00C61EF7" w:rsidRDefault="00672238" w:rsidP="008F40B2">
            <w:r>
              <w:t>Computes all the instructions</w:t>
            </w:r>
          </w:p>
          <w:p w:rsidR="00C61EF7" w:rsidRDefault="00C61EF7" w:rsidP="008F40B2"/>
        </w:tc>
      </w:tr>
      <w:tr w:rsidR="002F1B82" w:rsidTr="00A62518">
        <w:tc>
          <w:tcPr>
            <w:tcW w:w="1384" w:type="dxa"/>
            <w:shd w:val="clear" w:color="auto" w:fill="EEECE1" w:themeFill="background2"/>
          </w:tcPr>
          <w:p w:rsidR="002F1B82" w:rsidRPr="00A62518" w:rsidRDefault="002F1B82" w:rsidP="008F40B2">
            <w:pPr>
              <w:rPr>
                <w:b/>
                <w:sz w:val="32"/>
              </w:rPr>
            </w:pPr>
            <w:r w:rsidRPr="00A62518">
              <w:rPr>
                <w:b/>
                <w:sz w:val="32"/>
              </w:rPr>
              <w:t>ALU</w:t>
            </w:r>
          </w:p>
        </w:tc>
        <w:tc>
          <w:tcPr>
            <w:tcW w:w="7858" w:type="dxa"/>
          </w:tcPr>
          <w:p w:rsidR="002F1B82" w:rsidRDefault="002F1B82" w:rsidP="008F40B2"/>
          <w:p w:rsidR="00C61EF7" w:rsidRDefault="00672238" w:rsidP="008F40B2">
            <w:r>
              <w:t>Performs the arithmetic calculations</w:t>
            </w:r>
          </w:p>
          <w:p w:rsidR="00C61EF7" w:rsidRDefault="00C61EF7" w:rsidP="008F40B2"/>
          <w:p w:rsidR="00C61EF7" w:rsidRDefault="00C61EF7" w:rsidP="008F40B2"/>
        </w:tc>
      </w:tr>
      <w:tr w:rsidR="002F1B82" w:rsidTr="00A62518">
        <w:tc>
          <w:tcPr>
            <w:tcW w:w="1384" w:type="dxa"/>
            <w:shd w:val="clear" w:color="auto" w:fill="EEECE1" w:themeFill="background2"/>
          </w:tcPr>
          <w:p w:rsidR="002F1B82" w:rsidRPr="00A62518" w:rsidRDefault="002F1B82" w:rsidP="008F40B2">
            <w:pPr>
              <w:rPr>
                <w:b/>
                <w:sz w:val="32"/>
              </w:rPr>
            </w:pPr>
            <w:r w:rsidRPr="00A62518">
              <w:rPr>
                <w:b/>
                <w:sz w:val="32"/>
              </w:rPr>
              <w:t xml:space="preserve">North Bridge </w:t>
            </w:r>
          </w:p>
        </w:tc>
        <w:tc>
          <w:tcPr>
            <w:tcW w:w="7858" w:type="dxa"/>
          </w:tcPr>
          <w:p w:rsidR="002F1B82" w:rsidRDefault="002F1B82" w:rsidP="008F40B2"/>
          <w:p w:rsidR="00C61EF7" w:rsidRDefault="00C61EF7" w:rsidP="008F40B2"/>
          <w:p w:rsidR="00C61EF7" w:rsidRDefault="00672238" w:rsidP="008F40B2">
            <w:r>
              <w:t>Handles the communication between the RAM &amp; GPU</w:t>
            </w:r>
          </w:p>
          <w:p w:rsidR="00C61EF7" w:rsidRDefault="00C61EF7" w:rsidP="008F40B2"/>
        </w:tc>
      </w:tr>
      <w:tr w:rsidR="002F1B82" w:rsidTr="00A62518">
        <w:tc>
          <w:tcPr>
            <w:tcW w:w="1384" w:type="dxa"/>
            <w:shd w:val="clear" w:color="auto" w:fill="EEECE1" w:themeFill="background2"/>
          </w:tcPr>
          <w:p w:rsidR="002F1B82" w:rsidRPr="00A62518" w:rsidRDefault="002F1B82" w:rsidP="008F40B2">
            <w:pPr>
              <w:rPr>
                <w:b/>
                <w:sz w:val="32"/>
              </w:rPr>
            </w:pPr>
            <w:r w:rsidRPr="00A62518">
              <w:rPr>
                <w:b/>
                <w:sz w:val="32"/>
              </w:rPr>
              <w:t>Control bus</w:t>
            </w:r>
          </w:p>
        </w:tc>
        <w:tc>
          <w:tcPr>
            <w:tcW w:w="7858" w:type="dxa"/>
          </w:tcPr>
          <w:p w:rsidR="002F1B82" w:rsidRDefault="002F1B82" w:rsidP="008F40B2"/>
          <w:p w:rsidR="00C61EF7" w:rsidRDefault="00672238" w:rsidP="008F40B2">
            <w:r>
              <w:t>Receives the instructions</w:t>
            </w:r>
          </w:p>
          <w:p w:rsidR="00C61EF7" w:rsidRDefault="00C61EF7" w:rsidP="008F40B2"/>
          <w:p w:rsidR="00C61EF7" w:rsidRDefault="00C61EF7" w:rsidP="008F40B2"/>
        </w:tc>
      </w:tr>
      <w:tr w:rsidR="000847BC" w:rsidTr="00A62518">
        <w:tc>
          <w:tcPr>
            <w:tcW w:w="1384" w:type="dxa"/>
            <w:shd w:val="clear" w:color="auto" w:fill="EEECE1" w:themeFill="background2"/>
          </w:tcPr>
          <w:p w:rsidR="000847BC" w:rsidRDefault="000847BC" w:rsidP="008F40B2">
            <w:pPr>
              <w:rPr>
                <w:b/>
                <w:sz w:val="32"/>
              </w:rPr>
            </w:pPr>
            <w:r>
              <w:rPr>
                <w:b/>
                <w:sz w:val="32"/>
              </w:rPr>
              <w:t xml:space="preserve">Memory Unit </w:t>
            </w:r>
          </w:p>
          <w:p w:rsidR="000847BC" w:rsidRPr="00A62518" w:rsidRDefault="000847BC" w:rsidP="008F40B2">
            <w:pPr>
              <w:rPr>
                <w:b/>
                <w:sz w:val="32"/>
              </w:rPr>
            </w:pPr>
          </w:p>
        </w:tc>
        <w:tc>
          <w:tcPr>
            <w:tcW w:w="7858" w:type="dxa"/>
          </w:tcPr>
          <w:p w:rsidR="000847BC" w:rsidRDefault="00672238" w:rsidP="008F40B2">
            <w:r>
              <w:t>Stores the data</w:t>
            </w:r>
          </w:p>
        </w:tc>
      </w:tr>
    </w:tbl>
    <w:p w:rsidR="002F1B82" w:rsidRDefault="002F1B82" w:rsidP="008F40B2"/>
    <w:p w:rsidR="008F40B2" w:rsidRDefault="00A62518" w:rsidP="00A62518">
      <w:pPr>
        <w:pStyle w:val="Heading2"/>
      </w:pPr>
      <w:r>
        <w:t>Progress checker</w:t>
      </w:r>
    </w:p>
    <w:tbl>
      <w:tblPr>
        <w:tblW w:w="9087" w:type="dxa"/>
        <w:tblInd w:w="93" w:type="dxa"/>
        <w:tblLook w:val="04A0" w:firstRow="1" w:lastRow="0" w:firstColumn="1" w:lastColumn="0" w:noHBand="0" w:noVBand="1"/>
      </w:tblPr>
      <w:tblGrid>
        <w:gridCol w:w="1980"/>
        <w:gridCol w:w="2369"/>
        <w:gridCol w:w="2369"/>
        <w:gridCol w:w="2369"/>
      </w:tblGrid>
      <w:tr w:rsidR="00A62518"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A62518" w:rsidRPr="00673BF4" w:rsidRDefault="00A62518"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A62518" w:rsidRPr="00673BF4" w:rsidRDefault="00A62518"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A62518" w:rsidRPr="00673BF4" w:rsidRDefault="00A62518"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A62518" w:rsidRPr="00673BF4" w:rsidRDefault="00A62518"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A62518" w:rsidRPr="00673BF4" w:rsidTr="00672238">
        <w:trPr>
          <w:trHeight w:val="1215"/>
        </w:trPr>
        <w:tc>
          <w:tcPr>
            <w:tcW w:w="1980" w:type="dxa"/>
            <w:tcBorders>
              <w:top w:val="nil"/>
              <w:left w:val="single" w:sz="4" w:space="0" w:color="auto"/>
              <w:bottom w:val="single" w:sz="4" w:space="0" w:color="auto"/>
              <w:right w:val="single" w:sz="4" w:space="0" w:color="auto"/>
            </w:tcBorders>
            <w:shd w:val="clear" w:color="000000" w:fill="DDD9C4"/>
            <w:hideMark/>
          </w:tcPr>
          <w:p w:rsidR="00A62518" w:rsidRPr="00673BF4" w:rsidRDefault="00A62518"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3.1.1.1</w:t>
            </w:r>
          </w:p>
        </w:tc>
        <w:tc>
          <w:tcPr>
            <w:tcW w:w="2369" w:type="dxa"/>
            <w:vMerge w:val="restart"/>
            <w:tcBorders>
              <w:top w:val="nil"/>
              <w:left w:val="single" w:sz="4" w:space="0" w:color="auto"/>
              <w:bottom w:val="single" w:sz="4" w:space="0" w:color="000000"/>
              <w:right w:val="single" w:sz="4" w:space="0" w:color="auto"/>
            </w:tcBorders>
            <w:shd w:val="clear" w:color="auto" w:fill="auto"/>
            <w:vAlign w:val="bottom"/>
            <w:hideMark/>
          </w:tcPr>
          <w:p w:rsidR="00A62518" w:rsidRPr="00673BF4" w:rsidRDefault="00A62518"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draw out the basic operations of a Computer</w:t>
            </w:r>
          </w:p>
        </w:tc>
        <w:tc>
          <w:tcPr>
            <w:tcW w:w="2369" w:type="dxa"/>
            <w:vMerge w:val="restart"/>
            <w:tcBorders>
              <w:top w:val="nil"/>
              <w:left w:val="single" w:sz="4" w:space="0" w:color="auto"/>
              <w:bottom w:val="single" w:sz="4" w:space="0" w:color="000000"/>
              <w:right w:val="single" w:sz="4" w:space="0" w:color="auto"/>
            </w:tcBorders>
            <w:shd w:val="clear" w:color="auto" w:fill="auto"/>
            <w:vAlign w:val="bottom"/>
            <w:hideMark/>
          </w:tcPr>
          <w:p w:rsidR="00A62518" w:rsidRPr="00673BF4" w:rsidRDefault="00A62518"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label and explain major parts of a computer system</w:t>
            </w:r>
          </w:p>
        </w:tc>
        <w:tc>
          <w:tcPr>
            <w:tcW w:w="2369" w:type="dxa"/>
            <w:vMerge w:val="restart"/>
            <w:tcBorders>
              <w:top w:val="nil"/>
              <w:left w:val="single" w:sz="4" w:space="0" w:color="auto"/>
              <w:bottom w:val="single" w:sz="4" w:space="0" w:color="000000"/>
              <w:right w:val="single" w:sz="4" w:space="0" w:color="auto"/>
            </w:tcBorders>
            <w:shd w:val="clear" w:color="auto" w:fill="auto"/>
            <w:vAlign w:val="bottom"/>
            <w:hideMark/>
          </w:tcPr>
          <w:p w:rsidR="00A62518" w:rsidRPr="00673BF4" w:rsidRDefault="00A62518"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describe the communication between different devices and justify the need for each aspect</w:t>
            </w:r>
          </w:p>
        </w:tc>
      </w:tr>
      <w:tr w:rsidR="00A62518" w:rsidRPr="00673BF4" w:rsidTr="00672238">
        <w:trPr>
          <w:trHeight w:val="735"/>
        </w:trPr>
        <w:tc>
          <w:tcPr>
            <w:tcW w:w="1980" w:type="dxa"/>
            <w:tcBorders>
              <w:top w:val="nil"/>
              <w:left w:val="single" w:sz="4" w:space="0" w:color="auto"/>
              <w:bottom w:val="single" w:sz="4" w:space="0" w:color="auto"/>
              <w:right w:val="single" w:sz="4" w:space="0" w:color="auto"/>
            </w:tcBorders>
            <w:shd w:val="clear" w:color="000000" w:fill="DDD9C4"/>
            <w:hideMark/>
          </w:tcPr>
          <w:p w:rsidR="00A62518" w:rsidRPr="00673BF4" w:rsidRDefault="00A62518"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3.1.1.2</w:t>
            </w:r>
          </w:p>
        </w:tc>
        <w:tc>
          <w:tcPr>
            <w:tcW w:w="2369" w:type="dxa"/>
            <w:vMerge/>
            <w:tcBorders>
              <w:top w:val="nil"/>
              <w:left w:val="single" w:sz="4" w:space="0" w:color="auto"/>
              <w:bottom w:val="single" w:sz="4" w:space="0" w:color="000000"/>
              <w:right w:val="single" w:sz="4" w:space="0" w:color="auto"/>
            </w:tcBorders>
            <w:vAlign w:val="center"/>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p>
        </w:tc>
        <w:tc>
          <w:tcPr>
            <w:tcW w:w="2369" w:type="dxa"/>
            <w:vMerge/>
            <w:tcBorders>
              <w:top w:val="nil"/>
              <w:left w:val="single" w:sz="4" w:space="0" w:color="auto"/>
              <w:bottom w:val="single" w:sz="4" w:space="0" w:color="000000"/>
              <w:right w:val="single" w:sz="4" w:space="0" w:color="auto"/>
            </w:tcBorders>
            <w:vAlign w:val="center"/>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p>
        </w:tc>
        <w:tc>
          <w:tcPr>
            <w:tcW w:w="2369" w:type="dxa"/>
            <w:vMerge/>
            <w:tcBorders>
              <w:top w:val="nil"/>
              <w:left w:val="single" w:sz="4" w:space="0" w:color="auto"/>
              <w:bottom w:val="single" w:sz="4" w:space="0" w:color="000000"/>
              <w:right w:val="single" w:sz="4" w:space="0" w:color="auto"/>
            </w:tcBorders>
            <w:vAlign w:val="center"/>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p>
        </w:tc>
      </w:tr>
      <w:tr w:rsidR="00A62518" w:rsidRPr="00673BF4" w:rsidTr="00672238">
        <w:trPr>
          <w:trHeight w:val="1320"/>
        </w:trPr>
        <w:tc>
          <w:tcPr>
            <w:tcW w:w="1980" w:type="dxa"/>
            <w:tcBorders>
              <w:top w:val="nil"/>
              <w:left w:val="single" w:sz="4" w:space="0" w:color="auto"/>
              <w:bottom w:val="single" w:sz="4" w:space="0" w:color="auto"/>
              <w:right w:val="single" w:sz="4" w:space="0" w:color="auto"/>
            </w:tcBorders>
            <w:shd w:val="clear" w:color="000000" w:fill="DDD9C4"/>
            <w:hideMark/>
          </w:tcPr>
          <w:p w:rsidR="00A62518" w:rsidRPr="00673BF4" w:rsidRDefault="00A62518"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3.1.4.2</w:t>
            </w:r>
          </w:p>
        </w:tc>
        <w:tc>
          <w:tcPr>
            <w:tcW w:w="2369" w:type="dxa"/>
            <w:tcBorders>
              <w:top w:val="nil"/>
              <w:left w:val="nil"/>
              <w:bottom w:val="single" w:sz="4" w:space="0" w:color="auto"/>
              <w:right w:val="single" w:sz="4" w:space="0" w:color="auto"/>
            </w:tcBorders>
            <w:shd w:val="clear" w:color="auto" w:fill="auto"/>
            <w:vAlign w:val="bottom"/>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major components of the control unit</w:t>
            </w:r>
          </w:p>
        </w:tc>
        <w:tc>
          <w:tcPr>
            <w:tcW w:w="2369" w:type="dxa"/>
            <w:tcBorders>
              <w:top w:val="nil"/>
              <w:left w:val="nil"/>
              <w:bottom w:val="single" w:sz="4" w:space="0" w:color="auto"/>
              <w:right w:val="single" w:sz="4" w:space="0" w:color="auto"/>
            </w:tcBorders>
            <w:shd w:val="clear" w:color="auto" w:fill="auto"/>
            <w:vAlign w:val="bottom"/>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describe how these components interact connect</w:t>
            </w:r>
          </w:p>
        </w:tc>
        <w:tc>
          <w:tcPr>
            <w:tcW w:w="2369" w:type="dxa"/>
            <w:tcBorders>
              <w:top w:val="nil"/>
              <w:left w:val="nil"/>
              <w:bottom w:val="single" w:sz="4" w:space="0" w:color="auto"/>
              <w:right w:val="single" w:sz="4" w:space="0" w:color="auto"/>
            </w:tcBorders>
            <w:shd w:val="clear" w:color="auto" w:fill="auto"/>
            <w:vAlign w:val="bottom"/>
            <w:hideMark/>
          </w:tcPr>
          <w:p w:rsidR="00A62518" w:rsidRPr="00673BF4" w:rsidRDefault="00A62518"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individual aspects of the control unit and explain the processes involved</w:t>
            </w:r>
          </w:p>
        </w:tc>
      </w:tr>
    </w:tbl>
    <w:p w:rsidR="000847BC" w:rsidRDefault="000847BC" w:rsidP="008F40B2"/>
    <w:p w:rsidR="000847BC" w:rsidRDefault="000847BC" w:rsidP="000847BC">
      <w:r>
        <w:br w:type="page"/>
      </w:r>
    </w:p>
    <w:p w:rsidR="00A62518" w:rsidRDefault="00297CE0" w:rsidP="00297CE0">
      <w:pPr>
        <w:pStyle w:val="Heading2"/>
      </w:pPr>
      <w:r>
        <w:t>3.1.4b Registers</w:t>
      </w:r>
    </w:p>
    <w:p w:rsidR="00297CE0" w:rsidRDefault="00672238" w:rsidP="008F40B2">
      <w:hyperlink r:id="rId12" w:history="1">
        <w:r w:rsidR="00825A5B" w:rsidRPr="000F4452">
          <w:rPr>
            <w:rStyle w:val="Hyperlink"/>
          </w:rPr>
          <w:t>http://www.teach-ict.com/as_as_computing/ocr/H447/F453/3_3_3/vonn_neuman/miniweb/pg4.htm</w:t>
        </w:r>
      </w:hyperlink>
    </w:p>
    <w:p w:rsidR="00297CE0" w:rsidRDefault="00297CE0" w:rsidP="008F40B2">
      <w:r>
        <w:rPr>
          <w:noProof/>
          <w:lang w:eastAsia="en-GB"/>
        </w:rPr>
        <w:drawing>
          <wp:inline distT="0" distB="0" distL="0" distR="0" wp14:anchorId="16EA9668" wp14:editId="3F9FA678">
            <wp:extent cx="5465379" cy="5274281"/>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8112" cy="5276919"/>
                    </a:xfrm>
                    <a:prstGeom prst="rect">
                      <a:avLst/>
                    </a:prstGeom>
                  </pic:spPr>
                </pic:pic>
              </a:graphicData>
            </a:graphic>
          </wp:inline>
        </w:drawing>
      </w:r>
    </w:p>
    <w:p w:rsidR="00297CE0" w:rsidRPr="00BC37CE" w:rsidRDefault="00BC37CE" w:rsidP="008F40B2">
      <w:pPr>
        <w:rPr>
          <w:color w:val="FF0000"/>
          <w:sz w:val="24"/>
        </w:rPr>
      </w:pPr>
      <w:r w:rsidRPr="00BC37CE">
        <w:rPr>
          <w:color w:val="FF0000"/>
          <w:sz w:val="24"/>
        </w:rPr>
        <w:t xml:space="preserve">Task - </w:t>
      </w:r>
      <w:r w:rsidR="00297CE0" w:rsidRPr="00BC37CE">
        <w:rPr>
          <w:color w:val="FF0000"/>
          <w:sz w:val="24"/>
        </w:rPr>
        <w:t xml:space="preserve">Create a visual that represents what happens to instructions as they are compiled and executed the components above </w:t>
      </w:r>
    </w:p>
    <w:p w:rsidR="00B97999" w:rsidRDefault="00B97999" w:rsidP="00C61318">
      <w:pPr>
        <w:pStyle w:val="Heading2"/>
      </w:pPr>
      <w:r>
        <w:t xml:space="preserve">Progress checker </w:t>
      </w:r>
    </w:p>
    <w:tbl>
      <w:tblPr>
        <w:tblW w:w="9087" w:type="dxa"/>
        <w:tblInd w:w="93" w:type="dxa"/>
        <w:tblLook w:val="04A0" w:firstRow="1" w:lastRow="0" w:firstColumn="1" w:lastColumn="0" w:noHBand="0" w:noVBand="1"/>
      </w:tblPr>
      <w:tblGrid>
        <w:gridCol w:w="1980"/>
        <w:gridCol w:w="2369"/>
        <w:gridCol w:w="2369"/>
        <w:gridCol w:w="2369"/>
      </w:tblGrid>
      <w:tr w:rsidR="00B97999"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B97999" w:rsidRPr="00673BF4" w:rsidRDefault="00B97999"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B97999" w:rsidRPr="00673BF4" w:rsidRDefault="00B97999"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B97999" w:rsidRPr="00673BF4" w:rsidRDefault="00B97999"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B97999" w:rsidRPr="00673BF4" w:rsidRDefault="00B97999"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B97999" w:rsidRPr="00673BF4" w:rsidTr="00672238">
        <w:trPr>
          <w:trHeight w:val="1680"/>
        </w:trPr>
        <w:tc>
          <w:tcPr>
            <w:tcW w:w="1980" w:type="dxa"/>
            <w:tcBorders>
              <w:top w:val="nil"/>
              <w:left w:val="single" w:sz="4" w:space="0" w:color="auto"/>
              <w:bottom w:val="single" w:sz="4" w:space="0" w:color="auto"/>
              <w:right w:val="single" w:sz="4" w:space="0" w:color="auto"/>
            </w:tcBorders>
            <w:shd w:val="clear" w:color="000000" w:fill="DDD9C4"/>
            <w:hideMark/>
          </w:tcPr>
          <w:p w:rsidR="00B97999" w:rsidRPr="00673BF4" w:rsidRDefault="00B97999"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3.1.4.2</w:t>
            </w:r>
          </w:p>
        </w:tc>
        <w:tc>
          <w:tcPr>
            <w:tcW w:w="2369" w:type="dxa"/>
            <w:tcBorders>
              <w:top w:val="nil"/>
              <w:left w:val="nil"/>
              <w:bottom w:val="single" w:sz="4" w:space="0" w:color="auto"/>
              <w:right w:val="single" w:sz="4" w:space="0" w:color="auto"/>
            </w:tcBorders>
            <w:shd w:val="clear" w:color="auto" w:fill="auto"/>
            <w:vAlign w:val="bottom"/>
            <w:hideMark/>
          </w:tcPr>
          <w:p w:rsidR="00B97999" w:rsidRPr="00673BF4" w:rsidRDefault="00B97999"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components use when registering/carrying out instructions</w:t>
            </w:r>
          </w:p>
        </w:tc>
        <w:tc>
          <w:tcPr>
            <w:tcW w:w="2369" w:type="dxa"/>
            <w:tcBorders>
              <w:top w:val="nil"/>
              <w:left w:val="nil"/>
              <w:bottom w:val="single" w:sz="4" w:space="0" w:color="auto"/>
              <w:right w:val="single" w:sz="4" w:space="0" w:color="auto"/>
            </w:tcBorders>
            <w:shd w:val="clear" w:color="auto" w:fill="auto"/>
            <w:vAlign w:val="bottom"/>
            <w:hideMark/>
          </w:tcPr>
          <w:p w:rsidR="00B97999" w:rsidRPr="00673BF4" w:rsidRDefault="00B97999"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how these  components interact when registering/carrying out instructions</w:t>
            </w:r>
          </w:p>
        </w:tc>
        <w:tc>
          <w:tcPr>
            <w:tcW w:w="2369" w:type="dxa"/>
            <w:tcBorders>
              <w:top w:val="nil"/>
              <w:left w:val="nil"/>
              <w:bottom w:val="single" w:sz="4" w:space="0" w:color="auto"/>
              <w:right w:val="single" w:sz="4" w:space="0" w:color="auto"/>
            </w:tcBorders>
            <w:shd w:val="clear" w:color="auto" w:fill="auto"/>
            <w:vAlign w:val="bottom"/>
            <w:hideMark/>
          </w:tcPr>
          <w:p w:rsidR="00B97999" w:rsidRPr="00673BF4" w:rsidRDefault="00B97999"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individual registers and explain the processes involved</w:t>
            </w:r>
          </w:p>
        </w:tc>
      </w:tr>
    </w:tbl>
    <w:p w:rsidR="00C61318" w:rsidRDefault="00C61318" w:rsidP="008F40B2"/>
    <w:p w:rsidR="00825A5B" w:rsidRDefault="00825A5B" w:rsidP="00857CEB">
      <w:pPr>
        <w:pStyle w:val="Heading2"/>
      </w:pPr>
      <w:r>
        <w:t>3.1.4c buses</w:t>
      </w:r>
    </w:p>
    <w:p w:rsidR="00857CEB" w:rsidRDefault="00857CEB" w:rsidP="00C61318">
      <w:r>
        <w:t>Buses carry people, what do computer buses do</w:t>
      </w:r>
      <w:r w:rsidR="00256C79">
        <w:t>?</w:t>
      </w:r>
    </w:p>
    <w:p w:rsidR="00857CEB" w:rsidRDefault="00672238" w:rsidP="00C61318">
      <w:r>
        <w:t>Carry data</w:t>
      </w:r>
    </w:p>
    <w:p w:rsidR="00857CEB" w:rsidRDefault="00857CEB" w:rsidP="00C61318">
      <w:r>
        <w:t xml:space="preserve">Find out and add to your drawing what the following buses do </w:t>
      </w:r>
    </w:p>
    <w:p w:rsidR="00857CEB" w:rsidRDefault="00857CEB" w:rsidP="00857CEB">
      <w:pPr>
        <w:pStyle w:val="ListParagraph"/>
        <w:numPr>
          <w:ilvl w:val="0"/>
          <w:numId w:val="4"/>
        </w:numPr>
      </w:pPr>
      <w:r>
        <w:t>Control Bus</w:t>
      </w:r>
    </w:p>
    <w:p w:rsidR="00857CEB" w:rsidRDefault="00857CEB" w:rsidP="00857CEB">
      <w:pPr>
        <w:pStyle w:val="ListParagraph"/>
        <w:numPr>
          <w:ilvl w:val="0"/>
          <w:numId w:val="4"/>
        </w:numPr>
      </w:pPr>
      <w:r>
        <w:t>Address Bus</w:t>
      </w:r>
    </w:p>
    <w:p w:rsidR="000412EB" w:rsidRDefault="00857CEB" w:rsidP="000412EB">
      <w:pPr>
        <w:pStyle w:val="ListParagraph"/>
        <w:numPr>
          <w:ilvl w:val="0"/>
          <w:numId w:val="4"/>
        </w:numPr>
      </w:pPr>
      <w:r>
        <w:t>Data Bus</w:t>
      </w:r>
    </w:p>
    <w:p w:rsidR="000412EB" w:rsidRDefault="00672238" w:rsidP="000412EB">
      <w:r>
        <w:rPr>
          <w:noProof/>
          <w:lang w:eastAsia="en-GB"/>
        </w:rPr>
        <w:drawing>
          <wp:inline distT="0" distB="0" distL="0" distR="0">
            <wp:extent cx="2990850" cy="1524000"/>
            <wp:effectExtent l="0" t="0" r="0" b="0"/>
            <wp:docPr id="6" name="Picture 6" descr="\\SMW-USS-001\hught007$\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W-USS-001\hught007$\Downloads\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p>
    <w:p w:rsidR="00256C79" w:rsidRDefault="004A0BC3" w:rsidP="000412EB">
      <w:pPr>
        <w:pStyle w:val="Heading2"/>
      </w:pPr>
      <w:r>
        <w:t xml:space="preserve">Progress checker </w:t>
      </w:r>
    </w:p>
    <w:tbl>
      <w:tblPr>
        <w:tblW w:w="9087" w:type="dxa"/>
        <w:tblInd w:w="93" w:type="dxa"/>
        <w:tblLook w:val="04A0" w:firstRow="1" w:lastRow="0" w:firstColumn="1" w:lastColumn="0" w:noHBand="0" w:noVBand="1"/>
      </w:tblPr>
      <w:tblGrid>
        <w:gridCol w:w="1980"/>
        <w:gridCol w:w="2369"/>
        <w:gridCol w:w="2369"/>
        <w:gridCol w:w="2369"/>
      </w:tblGrid>
      <w:tr w:rsidR="004A0BC3"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4A0BC3" w:rsidRPr="00673BF4" w:rsidRDefault="004A0BC3"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4A0BC3" w:rsidRPr="00673BF4" w:rsidRDefault="004A0BC3"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4A0BC3" w:rsidRPr="00673BF4" w:rsidRDefault="004A0BC3"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4A0BC3" w:rsidRPr="00673BF4" w:rsidRDefault="004A0BC3"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4A0BC3" w:rsidRPr="00673BF4" w:rsidTr="00672238">
        <w:trPr>
          <w:trHeight w:val="1215"/>
        </w:trPr>
        <w:tc>
          <w:tcPr>
            <w:tcW w:w="1980" w:type="dxa"/>
            <w:tcBorders>
              <w:top w:val="nil"/>
              <w:left w:val="single" w:sz="4" w:space="0" w:color="auto"/>
              <w:bottom w:val="single" w:sz="4" w:space="0" w:color="auto"/>
              <w:right w:val="single" w:sz="4" w:space="0" w:color="auto"/>
            </w:tcBorders>
            <w:shd w:val="clear" w:color="000000" w:fill="DDD9C4"/>
            <w:hideMark/>
          </w:tcPr>
          <w:p w:rsidR="004A0BC3" w:rsidRPr="00673BF4" w:rsidRDefault="004A0BC3"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3.1.4.3</w:t>
            </w:r>
          </w:p>
        </w:tc>
        <w:tc>
          <w:tcPr>
            <w:tcW w:w="2369" w:type="dxa"/>
            <w:tcBorders>
              <w:top w:val="nil"/>
              <w:left w:val="nil"/>
              <w:bottom w:val="single" w:sz="4" w:space="0" w:color="auto"/>
              <w:right w:val="single" w:sz="4" w:space="0" w:color="auto"/>
            </w:tcBorders>
            <w:shd w:val="clear" w:color="auto" w:fill="auto"/>
            <w:vAlign w:val="bottom"/>
            <w:hideMark/>
          </w:tcPr>
          <w:p w:rsidR="004A0BC3" w:rsidRPr="00673BF4" w:rsidRDefault="004A0BC3"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what buses are when conveying information</w:t>
            </w:r>
          </w:p>
        </w:tc>
        <w:tc>
          <w:tcPr>
            <w:tcW w:w="2369" w:type="dxa"/>
            <w:tcBorders>
              <w:top w:val="nil"/>
              <w:left w:val="nil"/>
              <w:bottom w:val="single" w:sz="4" w:space="0" w:color="auto"/>
              <w:right w:val="single" w:sz="4" w:space="0" w:color="auto"/>
            </w:tcBorders>
            <w:shd w:val="clear" w:color="auto" w:fill="auto"/>
            <w:vAlign w:val="bottom"/>
            <w:hideMark/>
          </w:tcPr>
          <w:p w:rsidR="004A0BC3" w:rsidRPr="00673BF4" w:rsidRDefault="004A0BC3"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 xml:space="preserve">To explain how these buses are different </w:t>
            </w:r>
          </w:p>
        </w:tc>
        <w:tc>
          <w:tcPr>
            <w:tcW w:w="2369" w:type="dxa"/>
            <w:tcBorders>
              <w:top w:val="nil"/>
              <w:left w:val="nil"/>
              <w:bottom w:val="single" w:sz="4" w:space="0" w:color="auto"/>
              <w:right w:val="single" w:sz="4" w:space="0" w:color="auto"/>
            </w:tcBorders>
            <w:shd w:val="clear" w:color="auto" w:fill="auto"/>
            <w:vAlign w:val="bottom"/>
            <w:hideMark/>
          </w:tcPr>
          <w:p w:rsidR="004A0BC3" w:rsidRPr="00673BF4" w:rsidRDefault="004A0BC3"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showcase how the information is sent around the PC describe the use of each component</w:t>
            </w:r>
          </w:p>
        </w:tc>
      </w:tr>
    </w:tbl>
    <w:p w:rsidR="009F1AA0" w:rsidRDefault="009F1AA0"/>
    <w:p w:rsidR="00547FF6" w:rsidRDefault="00547FF6">
      <w:r>
        <w:br w:type="page"/>
      </w:r>
    </w:p>
    <w:p w:rsidR="00547FF6" w:rsidRDefault="00547FF6" w:rsidP="00547FF6">
      <w:pPr>
        <w:pStyle w:val="Heading2"/>
      </w:pPr>
      <w:r>
        <w:t>3.1.5e ROM &amp; RAM</w:t>
      </w:r>
    </w:p>
    <w:p w:rsidR="00547FF6" w:rsidRDefault="00547FF6" w:rsidP="00547FF6"/>
    <w:p w:rsidR="00547FF6" w:rsidRPr="00967E0A" w:rsidRDefault="00547FF6" w:rsidP="00547FF6">
      <w:pPr>
        <w:rPr>
          <w:b/>
          <w:u w:val="single"/>
        </w:rPr>
      </w:pPr>
      <w:r w:rsidRPr="00967E0A">
        <w:rPr>
          <w:b/>
          <w:u w:val="single"/>
        </w:rPr>
        <w:t>Task 1</w:t>
      </w:r>
    </w:p>
    <w:p w:rsidR="00547FF6" w:rsidRDefault="00547FF6" w:rsidP="00547FF6">
      <w:r>
        <w:t xml:space="preserve">Why do computers need a mixture of ROM and RAM? </w:t>
      </w:r>
    </w:p>
    <w:p w:rsidR="00672238" w:rsidRDefault="00672238" w:rsidP="00890033">
      <w:pPr>
        <w:pStyle w:val="ListParagraph"/>
        <w:numPr>
          <w:ilvl w:val="0"/>
          <w:numId w:val="9"/>
        </w:numPr>
      </w:pPr>
      <w:r>
        <w:t>RAM can be written to by any program whereas ROM cannot, but ROM is needed to hold the BIOS which boots up the computer</w:t>
      </w:r>
    </w:p>
    <w:p w:rsidR="00547FF6" w:rsidRDefault="00547FF6" w:rsidP="00547FF6">
      <w:r>
        <w:t>Why would it be a mistake to have the operating system only on the ROM?</w:t>
      </w:r>
    </w:p>
    <w:p w:rsidR="00547FF6" w:rsidRDefault="00672238" w:rsidP="00890033">
      <w:pPr>
        <w:pStyle w:val="ListParagraph"/>
        <w:numPr>
          <w:ilvl w:val="0"/>
          <w:numId w:val="9"/>
        </w:numPr>
      </w:pPr>
      <w:r>
        <w:t>The computer would then be cleared from the memory upon power loss.</w:t>
      </w:r>
    </w:p>
    <w:p w:rsidR="00547FF6" w:rsidRDefault="00547FF6" w:rsidP="00547FF6"/>
    <w:p w:rsidR="00547FF6" w:rsidRDefault="00547FF6" w:rsidP="00547FF6"/>
    <w:p w:rsidR="00547FF6" w:rsidRPr="00967E0A" w:rsidRDefault="00547FF6" w:rsidP="00547FF6">
      <w:pPr>
        <w:rPr>
          <w:b/>
          <w:u w:val="single"/>
        </w:rPr>
      </w:pPr>
      <w:r w:rsidRPr="00967E0A">
        <w:rPr>
          <w:b/>
          <w:u w:val="single"/>
        </w:rPr>
        <w:t>Task 2</w:t>
      </w:r>
    </w:p>
    <w:p w:rsidR="00547FF6" w:rsidRDefault="00547FF6" w:rsidP="00547FF6">
      <w:r>
        <w:t>What do the following mean?</w:t>
      </w:r>
    </w:p>
    <w:p w:rsidR="00547FF6" w:rsidRDefault="00547FF6" w:rsidP="00547FF6">
      <w:r>
        <w:t>PROM</w:t>
      </w:r>
      <w:r w:rsidR="00890033">
        <w:t xml:space="preserve"> - </w:t>
      </w:r>
      <w:r w:rsidR="00890033">
        <w:rPr>
          <w:rFonts w:ascii="Arial" w:hAnsi="Arial" w:cs="Arial"/>
          <w:b/>
          <w:bCs/>
          <w:color w:val="222222"/>
          <w:shd w:val="clear" w:color="auto" w:fill="FFFFFF"/>
        </w:rPr>
        <w:t>Programmable read-only memory</w:t>
      </w:r>
    </w:p>
    <w:p w:rsidR="00547FF6" w:rsidRDefault="00547FF6" w:rsidP="00547FF6">
      <w:r>
        <w:t>EPROM</w:t>
      </w:r>
      <w:r w:rsidR="00890033">
        <w:t xml:space="preserve"> - </w:t>
      </w:r>
      <w:r w:rsidR="00890033">
        <w:rPr>
          <w:rFonts w:ascii="Arial" w:hAnsi="Arial" w:cs="Arial"/>
          <w:color w:val="545454"/>
          <w:shd w:val="clear" w:color="auto" w:fill="FFFFFF"/>
        </w:rPr>
        <w:t>Erasable programmable read-only memory</w:t>
      </w:r>
    </w:p>
    <w:p w:rsidR="00547FF6" w:rsidRDefault="00547FF6" w:rsidP="00547FF6">
      <w:r>
        <w:t>EAROM</w:t>
      </w:r>
      <w:r w:rsidR="00376068">
        <w:t xml:space="preserve"> - </w:t>
      </w:r>
      <w:r w:rsidR="00376068">
        <w:rPr>
          <w:rFonts w:ascii="Arial" w:hAnsi="Arial" w:cs="Arial"/>
          <w:color w:val="222222"/>
          <w:shd w:val="clear" w:color="auto" w:fill="FFFFFF"/>
        </w:rPr>
        <w:t>electrically alterable read-only memory</w:t>
      </w:r>
    </w:p>
    <w:p w:rsidR="00547FF6" w:rsidRDefault="00547FF6" w:rsidP="00547FF6">
      <w:pPr>
        <w:rPr>
          <w:rStyle w:val="Emphasis"/>
          <w:rFonts w:ascii="Arial" w:hAnsi="Arial" w:cs="Arial"/>
          <w:b/>
          <w:bCs/>
          <w:i w:val="0"/>
          <w:iCs w:val="0"/>
          <w:color w:val="6A6A6A"/>
          <w:shd w:val="clear" w:color="auto" w:fill="FFFFFF"/>
        </w:rPr>
      </w:pPr>
      <w:r>
        <w:t>SRAM</w:t>
      </w:r>
      <w:r w:rsidR="00376068">
        <w:t xml:space="preserve"> - </w:t>
      </w:r>
      <w:r w:rsidR="00376068">
        <w:rPr>
          <w:rStyle w:val="Emphasis"/>
          <w:rFonts w:ascii="Arial" w:hAnsi="Arial" w:cs="Arial"/>
          <w:b/>
          <w:bCs/>
          <w:i w:val="0"/>
          <w:iCs w:val="0"/>
          <w:color w:val="6A6A6A"/>
          <w:shd w:val="clear" w:color="auto" w:fill="FFFFFF"/>
        </w:rPr>
        <w:t>static RAM</w:t>
      </w:r>
    </w:p>
    <w:p w:rsidR="00376068" w:rsidRDefault="00376068" w:rsidP="00547FF6">
      <w:r>
        <w:rPr>
          <w:rStyle w:val="apple-converted-space"/>
          <w:rFonts w:ascii="Arial" w:hAnsi="Arial" w:cs="Arial"/>
          <w:color w:val="545454"/>
          <w:shd w:val="clear" w:color="auto" w:fill="FFFFFF"/>
        </w:rPr>
        <w:t> </w:t>
      </w:r>
      <w:r>
        <w:rPr>
          <w:rFonts w:ascii="Arial" w:hAnsi="Arial" w:cs="Arial"/>
          <w:color w:val="545454"/>
          <w:shd w:val="clear" w:color="auto" w:fill="FFFFFF"/>
        </w:rPr>
        <w:t>R</w:t>
      </w:r>
      <w:r>
        <w:rPr>
          <w:rFonts w:ascii="Arial" w:hAnsi="Arial" w:cs="Arial"/>
          <w:color w:val="545454"/>
          <w:shd w:val="clear" w:color="auto" w:fill="FFFFFF"/>
        </w:rPr>
        <w:t xml:space="preserve">andom </w:t>
      </w:r>
      <w:r>
        <w:rPr>
          <w:rFonts w:ascii="Arial" w:hAnsi="Arial" w:cs="Arial"/>
          <w:color w:val="545454"/>
          <w:shd w:val="clear" w:color="auto" w:fill="FFFFFF"/>
        </w:rPr>
        <w:t>A</w:t>
      </w:r>
      <w:r>
        <w:rPr>
          <w:rFonts w:ascii="Arial" w:hAnsi="Arial" w:cs="Arial"/>
          <w:color w:val="545454"/>
          <w:shd w:val="clear" w:color="auto" w:fill="FFFFFF"/>
        </w:rPr>
        <w:t xml:space="preserve">ccess </w:t>
      </w:r>
      <w:r>
        <w:rPr>
          <w:rFonts w:ascii="Arial" w:hAnsi="Arial" w:cs="Arial"/>
          <w:color w:val="545454"/>
          <w:shd w:val="clear" w:color="auto" w:fill="FFFFFF"/>
        </w:rPr>
        <w:t>M</w:t>
      </w:r>
      <w:r>
        <w:rPr>
          <w:rFonts w:ascii="Arial" w:hAnsi="Arial" w:cs="Arial"/>
          <w:color w:val="545454"/>
          <w:shd w:val="clear" w:color="auto" w:fill="FFFFFF"/>
        </w:rPr>
        <w:t>emory that retains data bits in its memory as long as power is being supplied</w:t>
      </w:r>
    </w:p>
    <w:p w:rsidR="00547FF6" w:rsidRDefault="00547FF6" w:rsidP="00547FF6">
      <w:pPr>
        <w:rPr>
          <w:rStyle w:val="Emphasis"/>
          <w:rFonts w:ascii="Arial" w:hAnsi="Arial" w:cs="Arial"/>
          <w:b/>
          <w:bCs/>
          <w:i w:val="0"/>
          <w:iCs w:val="0"/>
          <w:color w:val="6A6A6A"/>
          <w:shd w:val="clear" w:color="auto" w:fill="FFFFFF"/>
        </w:rPr>
      </w:pPr>
      <w:r>
        <w:t>DRAM</w:t>
      </w:r>
      <w:r w:rsidR="00376068">
        <w:t xml:space="preserve"> - </w:t>
      </w:r>
      <w:r w:rsidR="00376068">
        <w:rPr>
          <w:rStyle w:val="Emphasis"/>
          <w:rFonts w:ascii="Arial" w:hAnsi="Arial" w:cs="Arial"/>
          <w:b/>
          <w:bCs/>
          <w:i w:val="0"/>
          <w:iCs w:val="0"/>
          <w:color w:val="6A6A6A"/>
          <w:shd w:val="clear" w:color="auto" w:fill="FFFFFF"/>
        </w:rPr>
        <w:t>Dynamic random access memory</w:t>
      </w:r>
    </w:p>
    <w:p w:rsidR="00376068" w:rsidRDefault="00376068" w:rsidP="00547FF6">
      <w:r>
        <w:rPr>
          <w:rFonts w:ascii="Arial" w:hAnsi="Arial" w:cs="Arial"/>
          <w:color w:val="545454"/>
          <w:shd w:val="clear" w:color="auto" w:fill="FFFFFF"/>
        </w:rPr>
        <w:t>memory that is typically used for data or program code that a</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computer</w:t>
      </w:r>
      <w:r>
        <w:rPr>
          <w:rStyle w:val="apple-converted-space"/>
          <w:rFonts w:ascii="Arial" w:hAnsi="Arial" w:cs="Arial"/>
          <w:color w:val="545454"/>
          <w:shd w:val="clear" w:color="auto" w:fill="FFFFFF"/>
        </w:rPr>
        <w:t> </w:t>
      </w:r>
      <w:r>
        <w:rPr>
          <w:rFonts w:ascii="Arial" w:hAnsi="Arial" w:cs="Arial"/>
          <w:color w:val="545454"/>
          <w:shd w:val="clear" w:color="auto" w:fill="FFFFFF"/>
        </w:rPr>
        <w:t>processor needs to function</w:t>
      </w:r>
    </w:p>
    <w:p w:rsidR="00547FF6" w:rsidRDefault="00547FF6" w:rsidP="00547FF6"/>
    <w:p w:rsidR="00547FF6" w:rsidRDefault="00547FF6" w:rsidP="00547FF6">
      <w:r>
        <w:t>How are they different?</w:t>
      </w:r>
    </w:p>
    <w:p w:rsidR="00376068" w:rsidRDefault="00376068" w:rsidP="00547FF6">
      <w:r>
        <w:t>Rom is used to store the BIOS whereas the RAM is used to store random data to be used by the programs and the os such as variables and running programs.</w:t>
      </w:r>
    </w:p>
    <w:p w:rsidR="00547FF6" w:rsidRDefault="00547FF6" w:rsidP="00547FF6"/>
    <w:p w:rsidR="00547FF6" w:rsidRDefault="00547FF6" w:rsidP="00547FF6"/>
    <w:p w:rsidR="00547FF6" w:rsidRDefault="00547FF6" w:rsidP="00547FF6">
      <w:pPr>
        <w:pStyle w:val="Heading2"/>
      </w:pPr>
    </w:p>
    <w:p w:rsidR="00547FF6" w:rsidRDefault="00547FF6" w:rsidP="00547FF6">
      <w:pPr>
        <w:pStyle w:val="Heading2"/>
      </w:pPr>
    </w:p>
    <w:p w:rsidR="00547FF6" w:rsidRDefault="00547FF6" w:rsidP="00547FF6">
      <w:pPr>
        <w:pStyle w:val="Heading2"/>
      </w:pPr>
    </w:p>
    <w:p w:rsidR="00547FF6" w:rsidRDefault="00547FF6" w:rsidP="00547FF6">
      <w:pPr>
        <w:pStyle w:val="Heading2"/>
      </w:pPr>
      <w:r>
        <w:t xml:space="preserve">Progress checker </w:t>
      </w:r>
    </w:p>
    <w:tbl>
      <w:tblPr>
        <w:tblW w:w="9087" w:type="dxa"/>
        <w:tblInd w:w="93" w:type="dxa"/>
        <w:tblLook w:val="04A0" w:firstRow="1" w:lastRow="0" w:firstColumn="1" w:lastColumn="0" w:noHBand="0" w:noVBand="1"/>
      </w:tblPr>
      <w:tblGrid>
        <w:gridCol w:w="1980"/>
        <w:gridCol w:w="2369"/>
        <w:gridCol w:w="2369"/>
        <w:gridCol w:w="2369"/>
      </w:tblGrid>
      <w:tr w:rsidR="00547FF6"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547FF6" w:rsidRPr="00673BF4" w:rsidTr="00672238">
        <w:trPr>
          <w:trHeight w:val="735"/>
        </w:trPr>
        <w:tc>
          <w:tcPr>
            <w:tcW w:w="1980" w:type="dxa"/>
            <w:tcBorders>
              <w:top w:val="nil"/>
              <w:left w:val="single" w:sz="4" w:space="0" w:color="auto"/>
              <w:bottom w:val="single" w:sz="4" w:space="0" w:color="auto"/>
              <w:right w:val="single" w:sz="4" w:space="0" w:color="auto"/>
            </w:tcBorders>
            <w:shd w:val="clear" w:color="000000" w:fill="DDD9C4"/>
            <w:hideMark/>
          </w:tcPr>
          <w:p w:rsidR="00547FF6" w:rsidRPr="00673BF4" w:rsidRDefault="00547FF6"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3.1.4.5</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the difference between ROM and RAM</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how ROM and RAM exist within a computer system</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 </w:t>
            </w:r>
          </w:p>
        </w:tc>
      </w:tr>
    </w:tbl>
    <w:p w:rsidR="00547FF6" w:rsidRDefault="00547FF6" w:rsidP="00547FF6">
      <w:pPr>
        <w:rPr>
          <w:rFonts w:asciiTheme="majorHAnsi" w:eastAsiaTheme="majorEastAsia" w:hAnsiTheme="majorHAnsi" w:cstheme="majorBidi"/>
          <w:b/>
          <w:bCs/>
          <w:color w:val="4F81BD" w:themeColor="accent1"/>
          <w:sz w:val="26"/>
          <w:szCs w:val="26"/>
        </w:rPr>
      </w:pPr>
      <w:r>
        <w:br w:type="page"/>
      </w:r>
    </w:p>
    <w:p w:rsidR="00547FF6" w:rsidRDefault="00547FF6" w:rsidP="00547FF6">
      <w:pPr>
        <w:pStyle w:val="Heading2"/>
      </w:pPr>
      <w:r>
        <w:t>3.1.4f Storage</w:t>
      </w:r>
    </w:p>
    <w:p w:rsidR="00547FF6" w:rsidRDefault="00547FF6" w:rsidP="00547FF6">
      <w:r>
        <w:t>Task 1</w:t>
      </w:r>
    </w:p>
    <w:p w:rsidR="00547FF6" w:rsidRDefault="00547FF6" w:rsidP="00547FF6">
      <w:pPr>
        <w:rPr>
          <w:noProof/>
          <w:lang w:eastAsia="en-GB"/>
        </w:rPr>
      </w:pPr>
      <w:r>
        <w:rPr>
          <w:noProof/>
          <w:lang w:eastAsia="en-GB"/>
        </w:rPr>
        <w:drawing>
          <wp:inline distT="0" distB="0" distL="0" distR="0" wp14:anchorId="233C1E02" wp14:editId="5458006D">
            <wp:extent cx="5938520" cy="41617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4161790"/>
                    </a:xfrm>
                    <a:prstGeom prst="rect">
                      <a:avLst/>
                    </a:prstGeom>
                    <a:noFill/>
                    <a:ln>
                      <a:noFill/>
                    </a:ln>
                  </pic:spPr>
                </pic:pic>
              </a:graphicData>
            </a:graphic>
          </wp:inline>
        </w:drawing>
      </w:r>
    </w:p>
    <w:p w:rsidR="00547FF6" w:rsidRDefault="00547FF6"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7531A0" w:rsidRDefault="007531A0" w:rsidP="00547FF6">
      <w:pPr>
        <w:rPr>
          <w:noProof/>
          <w:lang w:eastAsia="en-GB"/>
        </w:rPr>
      </w:pPr>
    </w:p>
    <w:p w:rsidR="00547FF6" w:rsidRDefault="00547FF6" w:rsidP="00547FF6">
      <w:pPr>
        <w:rPr>
          <w:noProof/>
          <w:lang w:eastAsia="en-GB"/>
        </w:rPr>
      </w:pPr>
      <w:r>
        <w:rPr>
          <w:noProof/>
          <w:lang w:eastAsia="en-GB"/>
        </w:rPr>
        <w:t xml:space="preserve">The table below may help you collect your research </w:t>
      </w:r>
    </w:p>
    <w:p w:rsidR="00547FF6" w:rsidRDefault="00547FF6" w:rsidP="00547FF6">
      <w:pPr>
        <w:rPr>
          <w:noProof/>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1984"/>
        <w:gridCol w:w="1559"/>
        <w:gridCol w:w="3078"/>
      </w:tblGrid>
      <w:tr w:rsidR="00547FF6" w:rsidTr="007531A0">
        <w:tc>
          <w:tcPr>
            <w:tcW w:w="1101" w:type="dxa"/>
            <w:shd w:val="clear" w:color="auto" w:fill="auto"/>
          </w:tcPr>
          <w:p w:rsidR="00547FF6" w:rsidRPr="00F82350" w:rsidRDefault="00547FF6" w:rsidP="00672238">
            <w:pPr>
              <w:jc w:val="center"/>
              <w:rPr>
                <w:b/>
                <w:i/>
              </w:rPr>
            </w:pPr>
            <w:r w:rsidRPr="00F82350">
              <w:rPr>
                <w:b/>
                <w:i/>
              </w:rPr>
              <w:t>Storage Device</w:t>
            </w:r>
          </w:p>
        </w:tc>
        <w:tc>
          <w:tcPr>
            <w:tcW w:w="1134" w:type="dxa"/>
            <w:shd w:val="clear" w:color="auto" w:fill="auto"/>
          </w:tcPr>
          <w:p w:rsidR="00547FF6" w:rsidRPr="00F82350" w:rsidRDefault="00547FF6" w:rsidP="00672238">
            <w:pPr>
              <w:jc w:val="center"/>
              <w:rPr>
                <w:b/>
                <w:i/>
              </w:rPr>
            </w:pPr>
            <w:r w:rsidRPr="00F82350">
              <w:rPr>
                <w:b/>
                <w:i/>
              </w:rPr>
              <w:t>Relative cost</w:t>
            </w:r>
          </w:p>
        </w:tc>
        <w:tc>
          <w:tcPr>
            <w:tcW w:w="1984" w:type="dxa"/>
            <w:shd w:val="clear" w:color="auto" w:fill="auto"/>
          </w:tcPr>
          <w:p w:rsidR="00547FF6" w:rsidRPr="00F82350" w:rsidRDefault="00547FF6" w:rsidP="00672238">
            <w:pPr>
              <w:jc w:val="center"/>
              <w:rPr>
                <w:b/>
                <w:i/>
              </w:rPr>
            </w:pPr>
            <w:r w:rsidRPr="00F82350">
              <w:rPr>
                <w:b/>
                <w:i/>
              </w:rPr>
              <w:t>Storage capacity</w:t>
            </w:r>
          </w:p>
        </w:tc>
        <w:tc>
          <w:tcPr>
            <w:tcW w:w="1559" w:type="dxa"/>
            <w:shd w:val="clear" w:color="auto" w:fill="auto"/>
          </w:tcPr>
          <w:p w:rsidR="00547FF6" w:rsidRPr="00F82350" w:rsidRDefault="00547FF6" w:rsidP="00672238">
            <w:pPr>
              <w:jc w:val="center"/>
              <w:rPr>
                <w:b/>
                <w:i/>
              </w:rPr>
            </w:pPr>
            <w:r w:rsidRPr="00F82350">
              <w:rPr>
                <w:b/>
                <w:i/>
              </w:rPr>
              <w:t>Speed (slow, moderate or fast)</w:t>
            </w:r>
          </w:p>
        </w:tc>
        <w:tc>
          <w:tcPr>
            <w:tcW w:w="3078" w:type="dxa"/>
            <w:shd w:val="clear" w:color="auto" w:fill="auto"/>
          </w:tcPr>
          <w:p w:rsidR="00547FF6" w:rsidRPr="00F82350" w:rsidRDefault="00547FF6" w:rsidP="00672238">
            <w:pPr>
              <w:jc w:val="center"/>
              <w:rPr>
                <w:b/>
                <w:i/>
              </w:rPr>
            </w:pPr>
            <w:r>
              <w:rPr>
                <w:b/>
                <w:i/>
              </w:rPr>
              <w:t xml:space="preserve">Description </w:t>
            </w:r>
          </w:p>
        </w:tc>
      </w:tr>
      <w:tr w:rsidR="00547FF6" w:rsidTr="007531A0">
        <w:trPr>
          <w:trHeight w:val="2853"/>
        </w:trPr>
        <w:tc>
          <w:tcPr>
            <w:tcW w:w="1101" w:type="dxa"/>
            <w:shd w:val="clear" w:color="auto" w:fill="auto"/>
          </w:tcPr>
          <w:p w:rsidR="00547FF6" w:rsidRDefault="00547FF6" w:rsidP="00672238">
            <w:r>
              <w:t>Optical drive- CD</w:t>
            </w:r>
          </w:p>
        </w:tc>
        <w:tc>
          <w:tcPr>
            <w:tcW w:w="1134" w:type="dxa"/>
            <w:shd w:val="clear" w:color="auto" w:fill="auto"/>
          </w:tcPr>
          <w:p w:rsidR="00547FF6" w:rsidRDefault="007531A0" w:rsidP="00672238">
            <w:r>
              <w:t>£2</w:t>
            </w:r>
          </w:p>
        </w:tc>
        <w:tc>
          <w:tcPr>
            <w:tcW w:w="1984" w:type="dxa"/>
            <w:shd w:val="clear" w:color="auto" w:fill="auto"/>
          </w:tcPr>
          <w:p w:rsidR="00547FF6" w:rsidRDefault="007531A0" w:rsidP="00672238">
            <w:r>
              <w:t>256mb</w:t>
            </w:r>
          </w:p>
        </w:tc>
        <w:tc>
          <w:tcPr>
            <w:tcW w:w="1559" w:type="dxa"/>
            <w:shd w:val="clear" w:color="auto" w:fill="auto"/>
          </w:tcPr>
          <w:p w:rsidR="00547FF6" w:rsidRDefault="007531A0" w:rsidP="00672238">
            <w:r>
              <w:t>Fast</w:t>
            </w:r>
          </w:p>
        </w:tc>
        <w:tc>
          <w:tcPr>
            <w:tcW w:w="3078" w:type="dxa"/>
            <w:shd w:val="clear" w:color="auto" w:fill="auto"/>
          </w:tcPr>
          <w:p w:rsidR="00547FF6" w:rsidRDefault="007531A0" w:rsidP="00672238">
            <w:r>
              <w:t>Can easily hold an album of music and allow for listening in moderately high quality.</w:t>
            </w:r>
          </w:p>
        </w:tc>
      </w:tr>
      <w:tr w:rsidR="00547FF6" w:rsidTr="007531A0">
        <w:trPr>
          <w:trHeight w:val="2853"/>
        </w:trPr>
        <w:tc>
          <w:tcPr>
            <w:tcW w:w="1101" w:type="dxa"/>
            <w:shd w:val="clear" w:color="auto" w:fill="auto"/>
          </w:tcPr>
          <w:p w:rsidR="00547FF6" w:rsidRDefault="00547FF6" w:rsidP="00672238">
            <w:r>
              <w:t>Optical drive- DVD</w:t>
            </w:r>
          </w:p>
        </w:tc>
        <w:tc>
          <w:tcPr>
            <w:tcW w:w="1134" w:type="dxa"/>
            <w:shd w:val="clear" w:color="auto" w:fill="auto"/>
          </w:tcPr>
          <w:p w:rsidR="00547FF6" w:rsidRDefault="007531A0" w:rsidP="00672238">
            <w:r>
              <w:t>£4</w:t>
            </w:r>
          </w:p>
        </w:tc>
        <w:tc>
          <w:tcPr>
            <w:tcW w:w="1984" w:type="dxa"/>
            <w:shd w:val="clear" w:color="auto" w:fill="auto"/>
          </w:tcPr>
          <w:p w:rsidR="00547FF6" w:rsidRDefault="007531A0" w:rsidP="00672238">
            <w:r>
              <w:t>2gb</w:t>
            </w:r>
          </w:p>
        </w:tc>
        <w:tc>
          <w:tcPr>
            <w:tcW w:w="1559" w:type="dxa"/>
            <w:shd w:val="clear" w:color="auto" w:fill="auto"/>
          </w:tcPr>
          <w:p w:rsidR="00547FF6" w:rsidRDefault="007531A0" w:rsidP="00672238">
            <w:r>
              <w:t>fast</w:t>
            </w:r>
          </w:p>
        </w:tc>
        <w:tc>
          <w:tcPr>
            <w:tcW w:w="3078" w:type="dxa"/>
            <w:shd w:val="clear" w:color="auto" w:fill="auto"/>
          </w:tcPr>
          <w:p w:rsidR="00547FF6" w:rsidRDefault="007531A0" w:rsidP="00672238">
            <w:r>
              <w:t>Can easily hold a video and maintain a high enough speed to watch without any cutting.</w:t>
            </w:r>
          </w:p>
        </w:tc>
      </w:tr>
      <w:tr w:rsidR="00547FF6" w:rsidTr="007531A0">
        <w:trPr>
          <w:trHeight w:val="2853"/>
        </w:trPr>
        <w:tc>
          <w:tcPr>
            <w:tcW w:w="1101" w:type="dxa"/>
            <w:shd w:val="clear" w:color="auto" w:fill="auto"/>
          </w:tcPr>
          <w:p w:rsidR="00547FF6" w:rsidRDefault="00547FF6" w:rsidP="00672238">
            <w:r>
              <w:t>External hard drive</w:t>
            </w:r>
          </w:p>
          <w:p w:rsidR="00547FF6" w:rsidRDefault="00547FF6" w:rsidP="00672238"/>
          <w:p w:rsidR="00547FF6" w:rsidRDefault="00547FF6" w:rsidP="00672238"/>
        </w:tc>
        <w:tc>
          <w:tcPr>
            <w:tcW w:w="1134" w:type="dxa"/>
            <w:shd w:val="clear" w:color="auto" w:fill="auto"/>
          </w:tcPr>
          <w:p w:rsidR="00547FF6" w:rsidRDefault="007531A0" w:rsidP="00672238">
            <w:r>
              <w:t>£60</w:t>
            </w:r>
          </w:p>
        </w:tc>
        <w:tc>
          <w:tcPr>
            <w:tcW w:w="1984" w:type="dxa"/>
            <w:shd w:val="clear" w:color="auto" w:fill="auto"/>
          </w:tcPr>
          <w:p w:rsidR="00547FF6" w:rsidRDefault="007531A0" w:rsidP="00672238">
            <w:r>
              <w:t>1tb</w:t>
            </w:r>
          </w:p>
        </w:tc>
        <w:tc>
          <w:tcPr>
            <w:tcW w:w="1559" w:type="dxa"/>
            <w:shd w:val="clear" w:color="auto" w:fill="auto"/>
          </w:tcPr>
          <w:p w:rsidR="00547FF6" w:rsidRDefault="007531A0" w:rsidP="00672238">
            <w:r>
              <w:t>moderate</w:t>
            </w:r>
          </w:p>
        </w:tc>
        <w:tc>
          <w:tcPr>
            <w:tcW w:w="3078" w:type="dxa"/>
            <w:shd w:val="clear" w:color="auto" w:fill="auto"/>
          </w:tcPr>
          <w:p w:rsidR="00547FF6" w:rsidRDefault="007531A0" w:rsidP="00672238">
            <w:r>
              <w:t>Can store a moderate amount of data and is persistant with a decent amount of read/write cycles.</w:t>
            </w:r>
          </w:p>
        </w:tc>
      </w:tr>
      <w:tr w:rsidR="00547FF6" w:rsidTr="007531A0">
        <w:trPr>
          <w:trHeight w:val="2853"/>
        </w:trPr>
        <w:tc>
          <w:tcPr>
            <w:tcW w:w="1101" w:type="dxa"/>
            <w:shd w:val="clear" w:color="auto" w:fill="auto"/>
          </w:tcPr>
          <w:p w:rsidR="00547FF6" w:rsidRDefault="00547FF6" w:rsidP="00672238">
            <w:r>
              <w:t>Magnetic tape drive</w:t>
            </w:r>
          </w:p>
          <w:p w:rsidR="00547FF6" w:rsidRDefault="00547FF6" w:rsidP="00672238"/>
          <w:p w:rsidR="00547FF6" w:rsidRDefault="00547FF6" w:rsidP="00672238"/>
        </w:tc>
        <w:tc>
          <w:tcPr>
            <w:tcW w:w="1134" w:type="dxa"/>
            <w:shd w:val="clear" w:color="auto" w:fill="auto"/>
          </w:tcPr>
          <w:p w:rsidR="00547FF6" w:rsidRDefault="007531A0" w:rsidP="00672238">
            <w:r>
              <w:t>-</w:t>
            </w:r>
          </w:p>
        </w:tc>
        <w:tc>
          <w:tcPr>
            <w:tcW w:w="1984" w:type="dxa"/>
            <w:shd w:val="clear" w:color="auto" w:fill="auto"/>
          </w:tcPr>
          <w:p w:rsidR="00547FF6" w:rsidRDefault="007531A0" w:rsidP="00672238">
            <w:r>
              <w:t>190tb</w:t>
            </w:r>
          </w:p>
        </w:tc>
        <w:tc>
          <w:tcPr>
            <w:tcW w:w="1559" w:type="dxa"/>
            <w:shd w:val="clear" w:color="auto" w:fill="auto"/>
          </w:tcPr>
          <w:p w:rsidR="00547FF6" w:rsidRDefault="007531A0" w:rsidP="00672238">
            <w:r>
              <w:t>fast</w:t>
            </w:r>
          </w:p>
        </w:tc>
        <w:tc>
          <w:tcPr>
            <w:tcW w:w="3078" w:type="dxa"/>
            <w:shd w:val="clear" w:color="auto" w:fill="auto"/>
          </w:tcPr>
          <w:p w:rsidR="00547FF6" w:rsidRDefault="007531A0" w:rsidP="00672238">
            <w:r>
              <w:t>Allows for large storage of data per Sq In. However, unsupported by most computer systems.</w:t>
            </w:r>
          </w:p>
        </w:tc>
      </w:tr>
      <w:tr w:rsidR="00547FF6" w:rsidTr="007531A0">
        <w:trPr>
          <w:trHeight w:val="2853"/>
        </w:trPr>
        <w:tc>
          <w:tcPr>
            <w:tcW w:w="1101" w:type="dxa"/>
            <w:shd w:val="clear" w:color="auto" w:fill="auto"/>
          </w:tcPr>
          <w:p w:rsidR="00547FF6" w:rsidRDefault="00547FF6" w:rsidP="00672238">
            <w:r>
              <w:t>ZIP-drive</w:t>
            </w:r>
          </w:p>
          <w:p w:rsidR="00547FF6" w:rsidRDefault="00547FF6" w:rsidP="00672238"/>
          <w:p w:rsidR="00547FF6" w:rsidRDefault="00547FF6" w:rsidP="00672238"/>
        </w:tc>
        <w:tc>
          <w:tcPr>
            <w:tcW w:w="1134" w:type="dxa"/>
            <w:shd w:val="clear" w:color="auto" w:fill="auto"/>
          </w:tcPr>
          <w:p w:rsidR="00547FF6" w:rsidRDefault="007531A0" w:rsidP="00672238">
            <w:r>
              <w:t>£5</w:t>
            </w:r>
          </w:p>
        </w:tc>
        <w:tc>
          <w:tcPr>
            <w:tcW w:w="1984" w:type="dxa"/>
            <w:shd w:val="clear" w:color="auto" w:fill="auto"/>
          </w:tcPr>
          <w:p w:rsidR="00547FF6" w:rsidRDefault="007531A0" w:rsidP="00672238">
            <w:r>
              <w:t>1gb</w:t>
            </w:r>
          </w:p>
        </w:tc>
        <w:tc>
          <w:tcPr>
            <w:tcW w:w="1559" w:type="dxa"/>
            <w:shd w:val="clear" w:color="auto" w:fill="auto"/>
          </w:tcPr>
          <w:p w:rsidR="00547FF6" w:rsidRDefault="007531A0" w:rsidP="00672238">
            <w:r>
              <w:t>moderate</w:t>
            </w:r>
          </w:p>
        </w:tc>
        <w:tc>
          <w:tcPr>
            <w:tcW w:w="3078" w:type="dxa"/>
            <w:shd w:val="clear" w:color="auto" w:fill="auto"/>
          </w:tcPr>
          <w:p w:rsidR="00547FF6" w:rsidRDefault="007531A0" w:rsidP="00672238">
            <w:r>
              <w:t>Can quickly and easily store data and be transferred to another system.</w:t>
            </w:r>
          </w:p>
        </w:tc>
      </w:tr>
      <w:tr w:rsidR="00547FF6" w:rsidTr="007531A0">
        <w:trPr>
          <w:trHeight w:val="2853"/>
        </w:trPr>
        <w:tc>
          <w:tcPr>
            <w:tcW w:w="1101" w:type="dxa"/>
            <w:shd w:val="clear" w:color="auto" w:fill="auto"/>
          </w:tcPr>
          <w:p w:rsidR="00547FF6" w:rsidRDefault="00547FF6" w:rsidP="00672238">
            <w:r>
              <w:t>Solid State Drive</w:t>
            </w:r>
          </w:p>
          <w:p w:rsidR="00547FF6" w:rsidRDefault="00547FF6" w:rsidP="00672238"/>
          <w:p w:rsidR="00547FF6" w:rsidRDefault="00547FF6" w:rsidP="00672238"/>
        </w:tc>
        <w:tc>
          <w:tcPr>
            <w:tcW w:w="1134" w:type="dxa"/>
            <w:shd w:val="clear" w:color="auto" w:fill="auto"/>
          </w:tcPr>
          <w:p w:rsidR="00547FF6" w:rsidRDefault="007531A0" w:rsidP="00672238">
            <w:r>
              <w:t>£250</w:t>
            </w:r>
          </w:p>
        </w:tc>
        <w:tc>
          <w:tcPr>
            <w:tcW w:w="1984" w:type="dxa"/>
            <w:shd w:val="clear" w:color="auto" w:fill="auto"/>
          </w:tcPr>
          <w:p w:rsidR="00547FF6" w:rsidRDefault="007531A0" w:rsidP="00672238">
            <w:r>
              <w:t>1tb</w:t>
            </w:r>
          </w:p>
        </w:tc>
        <w:tc>
          <w:tcPr>
            <w:tcW w:w="1559" w:type="dxa"/>
            <w:shd w:val="clear" w:color="auto" w:fill="auto"/>
          </w:tcPr>
          <w:p w:rsidR="00547FF6" w:rsidRDefault="007531A0" w:rsidP="00672238">
            <w:r>
              <w:t>fast</w:t>
            </w:r>
          </w:p>
        </w:tc>
        <w:tc>
          <w:tcPr>
            <w:tcW w:w="3078" w:type="dxa"/>
            <w:shd w:val="clear" w:color="auto" w:fill="auto"/>
          </w:tcPr>
          <w:p w:rsidR="00547FF6" w:rsidRDefault="007531A0" w:rsidP="00672238">
            <w:r>
              <w:t>Can quickly store and retrieve data but has a low amount of read/write operations</w:t>
            </w:r>
          </w:p>
        </w:tc>
      </w:tr>
    </w:tbl>
    <w:p w:rsidR="00FA0AD1" w:rsidRDefault="00FA0AD1" w:rsidP="00547FF6">
      <w:pPr>
        <w:rPr>
          <w:noProof/>
          <w:lang w:eastAsia="en-GB"/>
        </w:rPr>
      </w:pPr>
    </w:p>
    <w:p w:rsidR="00FA0AD1" w:rsidRDefault="00FA0AD1" w:rsidP="00547FF6">
      <w:pPr>
        <w:rPr>
          <w:noProof/>
          <w:lang w:eastAsia="en-GB"/>
        </w:rPr>
      </w:pPr>
    </w:p>
    <w:p w:rsidR="00FA0AD1" w:rsidRDefault="00FC08CD" w:rsidP="00547FF6">
      <w:pPr>
        <w:rPr>
          <w:noProof/>
          <w:lang w:eastAsia="en-GB"/>
        </w:rPr>
        <w:sectPr w:rsidR="00FA0AD1">
          <w:footerReference w:type="default" r:id="rId16"/>
          <w:pgSz w:w="11906" w:h="16838"/>
          <w:pgMar w:top="1440" w:right="1440" w:bottom="1440" w:left="1440" w:header="708" w:footer="708" w:gutter="0"/>
          <w:cols w:space="708"/>
          <w:docGrid w:linePitch="360"/>
        </w:sectPr>
      </w:pPr>
      <w:r>
        <w:rPr>
          <w:noProof/>
          <w:lang w:eastAsia="en-GB"/>
        </w:rPr>
        <w:t>Reseach how a HDD works – add this to your movie</w:t>
      </w:r>
      <w:r w:rsidR="00FA0AD1">
        <w:rPr>
          <w:noProof/>
          <w:lang w:eastAsia="en-GB"/>
        </w:rPr>
        <w:t xml:space="preserve"> </w:t>
      </w:r>
    </w:p>
    <w:p w:rsidR="00547FF6" w:rsidRDefault="00547FF6" w:rsidP="00547FF6">
      <w:pPr>
        <w:rPr>
          <w:noProof/>
          <w:lang w:eastAsia="en-GB"/>
        </w:rPr>
      </w:pPr>
    </w:p>
    <w:p w:rsidR="00547FF6" w:rsidRDefault="00547FF6" w:rsidP="00547FF6">
      <w:pPr>
        <w:pStyle w:val="Heading2"/>
        <w:rPr>
          <w:noProof/>
          <w:lang w:eastAsia="en-GB"/>
        </w:rPr>
      </w:pPr>
      <w:r>
        <w:rPr>
          <w:noProof/>
          <w:lang w:eastAsia="en-GB"/>
        </w:rPr>
        <w:t>Extension –</w:t>
      </w:r>
    </w:p>
    <w:p w:rsidR="00547FF6" w:rsidRDefault="00547FF6" w:rsidP="00547FF6">
      <w:pPr>
        <w:rPr>
          <w:noProof/>
          <w:lang w:eastAsia="en-GB"/>
        </w:rPr>
      </w:pPr>
      <w:r>
        <w:rPr>
          <w:noProof/>
          <w:lang w:eastAsia="en-GB"/>
        </w:rPr>
        <w:t>Either</w:t>
      </w:r>
    </w:p>
    <w:p w:rsidR="00547FF6" w:rsidRDefault="00547FF6" w:rsidP="00547FF6">
      <w:pPr>
        <w:rPr>
          <w:noProof/>
          <w:lang w:eastAsia="en-GB"/>
        </w:rPr>
      </w:pPr>
      <w:r>
        <w:rPr>
          <w:noProof/>
          <w:lang w:eastAsia="en-GB"/>
        </w:rPr>
        <w:drawing>
          <wp:inline distT="0" distB="0" distL="0" distR="0" wp14:anchorId="7E521A64" wp14:editId="2ECB5EA6">
            <wp:extent cx="55245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1009650"/>
                    </a:xfrm>
                    <a:prstGeom prst="rect">
                      <a:avLst/>
                    </a:prstGeom>
                  </pic:spPr>
                </pic:pic>
              </a:graphicData>
            </a:graphic>
          </wp:inline>
        </w:drawing>
      </w:r>
    </w:p>
    <w:p w:rsidR="00547FF6" w:rsidRDefault="00547FF6" w:rsidP="00547FF6">
      <w:pPr>
        <w:rPr>
          <w:noProof/>
          <w:lang w:eastAsia="en-GB"/>
        </w:rPr>
      </w:pPr>
      <w:r>
        <w:rPr>
          <w:noProof/>
          <w:lang w:eastAsia="en-GB"/>
        </w:rPr>
        <w:t xml:space="preserve">Or </w:t>
      </w:r>
    </w:p>
    <w:p w:rsidR="00547FF6" w:rsidRDefault="00547FF6" w:rsidP="00547FF6">
      <w:pPr>
        <w:rPr>
          <w:noProof/>
          <w:sz w:val="24"/>
          <w:lang w:eastAsia="en-GB"/>
        </w:rPr>
      </w:pPr>
      <w:r w:rsidRPr="00EE5E84">
        <w:rPr>
          <w:noProof/>
          <w:sz w:val="24"/>
          <w:lang w:eastAsia="en-GB"/>
        </w:rPr>
        <w:t>Sequential or direct access – what do they mean and how do they work?</w:t>
      </w:r>
    </w:p>
    <w:p w:rsidR="00547FF6" w:rsidRDefault="00547FF6" w:rsidP="00547FF6">
      <w:pPr>
        <w:pStyle w:val="Heading2"/>
        <w:rPr>
          <w:noProof/>
          <w:lang w:eastAsia="en-GB"/>
        </w:rPr>
      </w:pPr>
      <w:r>
        <w:rPr>
          <w:noProof/>
          <w:lang w:eastAsia="en-GB"/>
        </w:rPr>
        <w:t xml:space="preserve">Progress checker </w:t>
      </w:r>
    </w:p>
    <w:tbl>
      <w:tblPr>
        <w:tblW w:w="9087" w:type="dxa"/>
        <w:tblInd w:w="93" w:type="dxa"/>
        <w:tblLook w:val="04A0" w:firstRow="1" w:lastRow="0" w:firstColumn="1" w:lastColumn="0" w:noHBand="0" w:noVBand="1"/>
      </w:tblPr>
      <w:tblGrid>
        <w:gridCol w:w="1980"/>
        <w:gridCol w:w="2369"/>
        <w:gridCol w:w="2369"/>
        <w:gridCol w:w="2369"/>
      </w:tblGrid>
      <w:tr w:rsidR="00547FF6"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547FF6" w:rsidRPr="00673BF4" w:rsidTr="00672238">
        <w:trPr>
          <w:trHeight w:val="735"/>
        </w:trPr>
        <w:tc>
          <w:tcPr>
            <w:tcW w:w="1980" w:type="dxa"/>
            <w:tcBorders>
              <w:top w:val="nil"/>
              <w:left w:val="single" w:sz="4" w:space="0" w:color="auto"/>
              <w:bottom w:val="single" w:sz="4" w:space="0" w:color="auto"/>
              <w:right w:val="single" w:sz="4" w:space="0" w:color="auto"/>
            </w:tcBorders>
            <w:shd w:val="clear" w:color="000000" w:fill="DDD9C4"/>
            <w:hideMark/>
          </w:tcPr>
          <w:p w:rsidR="00547FF6" w:rsidRPr="00673BF4" w:rsidRDefault="00547FF6"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3.1.4.6</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how primary and secondary storage differ</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methods of secondary storage</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uses and characteristics of a range of storage media</w:t>
            </w:r>
          </w:p>
        </w:tc>
      </w:tr>
    </w:tbl>
    <w:p w:rsidR="00547FF6" w:rsidRDefault="00547FF6" w:rsidP="009F1AA0">
      <w:pPr>
        <w:rPr>
          <w:noProof/>
          <w:lang w:eastAsia="en-GB"/>
        </w:rPr>
      </w:pPr>
    </w:p>
    <w:p w:rsidR="00547FF6" w:rsidRDefault="00547FF6" w:rsidP="00547FF6">
      <w:pPr>
        <w:rPr>
          <w:noProof/>
          <w:lang w:eastAsia="en-GB"/>
        </w:rPr>
      </w:pPr>
      <w:r>
        <w:rPr>
          <w:noProof/>
          <w:lang w:eastAsia="en-GB"/>
        </w:rPr>
        <w:br w:type="page"/>
      </w:r>
    </w:p>
    <w:p w:rsidR="00547FF6" w:rsidRDefault="00547FF6" w:rsidP="00547FF6">
      <w:pPr>
        <w:pStyle w:val="Heading2"/>
        <w:rPr>
          <w:noProof/>
          <w:lang w:eastAsia="en-GB"/>
        </w:rPr>
      </w:pPr>
      <w:r>
        <w:rPr>
          <w:noProof/>
          <w:lang w:eastAsia="en-GB"/>
        </w:rPr>
        <w:t>3.1.7g Buffers and Interupts</w:t>
      </w:r>
    </w:p>
    <w:p w:rsidR="00547FF6" w:rsidRDefault="00547FF6" w:rsidP="00547FF6">
      <w:r>
        <w:rPr>
          <w:noProof/>
          <w:lang w:eastAsia="en-GB"/>
        </w:rPr>
        <w:drawing>
          <wp:inline distT="0" distB="0" distL="0" distR="0" wp14:anchorId="4AFAC492" wp14:editId="1153ECB5">
            <wp:extent cx="5731510" cy="3566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66885"/>
                    </a:xfrm>
                    <a:prstGeom prst="rect">
                      <a:avLst/>
                    </a:prstGeom>
                  </pic:spPr>
                </pic:pic>
              </a:graphicData>
            </a:graphic>
          </wp:inline>
        </w:drawing>
      </w:r>
    </w:p>
    <w:p w:rsidR="00547FF6" w:rsidRDefault="00547FF6" w:rsidP="00547FF6">
      <w:r>
        <w:rPr>
          <w:noProof/>
          <w:lang w:eastAsia="en-GB"/>
        </w:rPr>
        <w:drawing>
          <wp:inline distT="0" distB="0" distL="0" distR="0" wp14:anchorId="5BACA329" wp14:editId="08FC39B5">
            <wp:extent cx="5731510" cy="3935514"/>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935514"/>
                    </a:xfrm>
                    <a:prstGeom prst="rect">
                      <a:avLst/>
                    </a:prstGeom>
                  </pic:spPr>
                </pic:pic>
              </a:graphicData>
            </a:graphic>
          </wp:inline>
        </w:drawing>
      </w:r>
    </w:p>
    <w:p w:rsidR="00547FF6" w:rsidRDefault="00547FF6" w:rsidP="00547FF6">
      <w:r>
        <w:rPr>
          <w:noProof/>
          <w:lang w:eastAsia="en-GB"/>
        </w:rPr>
        <w:drawing>
          <wp:inline distT="0" distB="0" distL="0" distR="0" wp14:anchorId="4F3E981D" wp14:editId="2F5E75B1">
            <wp:extent cx="5731510" cy="38885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888581"/>
                    </a:xfrm>
                    <a:prstGeom prst="rect">
                      <a:avLst/>
                    </a:prstGeom>
                  </pic:spPr>
                </pic:pic>
              </a:graphicData>
            </a:graphic>
          </wp:inline>
        </w:drawing>
      </w:r>
    </w:p>
    <w:p w:rsidR="00547FF6" w:rsidRDefault="00547FF6" w:rsidP="00547FF6"/>
    <w:p w:rsidR="00547FF6" w:rsidRPr="00BC37CE" w:rsidRDefault="00547FF6" w:rsidP="00547FF6">
      <w:pPr>
        <w:rPr>
          <w:color w:val="FF0000"/>
          <w:sz w:val="24"/>
        </w:rPr>
      </w:pPr>
      <w:r w:rsidRPr="00BC37CE">
        <w:rPr>
          <w:color w:val="FF0000"/>
          <w:sz w:val="24"/>
        </w:rPr>
        <w:t xml:space="preserve">Task </w:t>
      </w:r>
      <w:r>
        <w:rPr>
          <w:color w:val="FF0000"/>
          <w:sz w:val="24"/>
        </w:rPr>
        <w:t>–</w:t>
      </w:r>
      <w:r w:rsidRPr="00BC37CE">
        <w:rPr>
          <w:color w:val="FF0000"/>
          <w:sz w:val="24"/>
        </w:rPr>
        <w:t xml:space="preserve"> </w:t>
      </w:r>
      <w:r>
        <w:rPr>
          <w:color w:val="FF0000"/>
          <w:sz w:val="24"/>
        </w:rPr>
        <w:t xml:space="preserve">Add to your </w:t>
      </w:r>
      <w:r w:rsidRPr="00BC37CE">
        <w:rPr>
          <w:color w:val="FF0000"/>
          <w:sz w:val="24"/>
        </w:rPr>
        <w:t>visual represent</w:t>
      </w:r>
      <w:r>
        <w:rPr>
          <w:color w:val="FF0000"/>
          <w:sz w:val="24"/>
        </w:rPr>
        <w:t xml:space="preserve">ation the use of buffers and interrupts </w:t>
      </w:r>
      <w:r w:rsidRPr="00BC37CE">
        <w:rPr>
          <w:color w:val="FF0000"/>
          <w:sz w:val="24"/>
        </w:rPr>
        <w:t xml:space="preserve"> </w:t>
      </w:r>
      <w:r>
        <w:rPr>
          <w:color w:val="FF0000"/>
          <w:sz w:val="24"/>
        </w:rPr>
        <w:t xml:space="preserve"> (we started this in 3.1.4b</w:t>
      </w:r>
    </w:p>
    <w:p w:rsidR="00547FF6" w:rsidRDefault="00547FF6" w:rsidP="00547FF6"/>
    <w:p w:rsidR="00547FF6" w:rsidRDefault="00547FF6" w:rsidP="00547FF6"/>
    <w:p w:rsidR="00547FF6" w:rsidRDefault="00547FF6" w:rsidP="00547FF6"/>
    <w:p w:rsidR="00547FF6" w:rsidRDefault="00547FF6" w:rsidP="00547FF6"/>
    <w:p w:rsidR="00547FF6" w:rsidRDefault="00547FF6" w:rsidP="00547FF6"/>
    <w:p w:rsidR="00547FF6" w:rsidRDefault="00547FF6" w:rsidP="00547FF6"/>
    <w:p w:rsidR="00547FF6" w:rsidRDefault="00547FF6" w:rsidP="00547FF6">
      <w:pPr>
        <w:pStyle w:val="Heading2"/>
      </w:pPr>
      <w:r>
        <w:t xml:space="preserve">Progress checker </w:t>
      </w:r>
    </w:p>
    <w:tbl>
      <w:tblPr>
        <w:tblW w:w="9087" w:type="dxa"/>
        <w:tblInd w:w="93" w:type="dxa"/>
        <w:tblLook w:val="04A0" w:firstRow="1" w:lastRow="0" w:firstColumn="1" w:lastColumn="0" w:noHBand="0" w:noVBand="1"/>
      </w:tblPr>
      <w:tblGrid>
        <w:gridCol w:w="1980"/>
        <w:gridCol w:w="2369"/>
        <w:gridCol w:w="2369"/>
        <w:gridCol w:w="2369"/>
      </w:tblGrid>
      <w:tr w:rsidR="00547FF6"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547FF6" w:rsidRPr="00673BF4" w:rsidRDefault="00547FF6"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547FF6" w:rsidRPr="00673BF4" w:rsidTr="00672238">
        <w:trPr>
          <w:trHeight w:val="1155"/>
        </w:trPr>
        <w:tc>
          <w:tcPr>
            <w:tcW w:w="1980" w:type="dxa"/>
            <w:tcBorders>
              <w:top w:val="nil"/>
              <w:left w:val="single" w:sz="4" w:space="0" w:color="auto"/>
              <w:bottom w:val="single" w:sz="4" w:space="0" w:color="auto"/>
              <w:right w:val="single" w:sz="4" w:space="0" w:color="auto"/>
            </w:tcBorders>
            <w:shd w:val="clear" w:color="000000" w:fill="DDD9C4"/>
            <w:hideMark/>
          </w:tcPr>
          <w:p w:rsidR="00547FF6" w:rsidRPr="00673BF4" w:rsidRDefault="00547FF6" w:rsidP="00672238">
            <w:pPr>
              <w:spacing w:after="0" w:line="240" w:lineRule="auto"/>
              <w:rPr>
                <w:rFonts w:ascii="Calibri" w:eastAsia="Times New Roman" w:hAnsi="Calibri" w:cs="Times New Roman"/>
                <w:b/>
                <w:bCs/>
                <w:color w:val="000000"/>
                <w:lang w:eastAsia="en-GB"/>
              </w:rPr>
            </w:pPr>
            <w:r w:rsidRPr="00673BF4">
              <w:rPr>
                <w:rFonts w:ascii="Calibri" w:eastAsia="Times New Roman" w:hAnsi="Calibri" w:cs="Times New Roman"/>
                <w:b/>
                <w:bCs/>
                <w:color w:val="000000"/>
                <w:lang w:eastAsia="en-GB"/>
              </w:rPr>
              <w:t>3.1.4.7</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verify what buffers and interrupts are</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the need for buffers and interrupts</w:t>
            </w:r>
          </w:p>
        </w:tc>
        <w:tc>
          <w:tcPr>
            <w:tcW w:w="2369" w:type="dxa"/>
            <w:tcBorders>
              <w:top w:val="nil"/>
              <w:left w:val="nil"/>
              <w:bottom w:val="single" w:sz="4" w:space="0" w:color="auto"/>
              <w:right w:val="single" w:sz="4" w:space="0" w:color="auto"/>
            </w:tcBorders>
            <w:shd w:val="clear" w:color="auto" w:fill="auto"/>
            <w:vAlign w:val="bottom"/>
            <w:hideMark/>
          </w:tcPr>
          <w:p w:rsidR="00547FF6" w:rsidRPr="00673BF4" w:rsidRDefault="00547FF6" w:rsidP="00672238">
            <w:pPr>
              <w:spacing w:after="0" w:line="240" w:lineRule="auto"/>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summarise the uses and characteristics of a range of components within a system</w:t>
            </w:r>
          </w:p>
        </w:tc>
      </w:tr>
    </w:tbl>
    <w:p w:rsidR="00F34EDB" w:rsidRDefault="00F34EDB" w:rsidP="00547FF6"/>
    <w:p w:rsidR="00F34EDB" w:rsidRDefault="00F34EDB" w:rsidP="00F34EDB">
      <w:r>
        <w:br w:type="page"/>
      </w:r>
    </w:p>
    <w:p w:rsidR="00F34EDB" w:rsidRDefault="00F34EDB" w:rsidP="00F34EDB">
      <w:pPr>
        <w:pStyle w:val="Heading2"/>
      </w:pPr>
      <w:r>
        <w:t>3.1.4h &amp; i</w:t>
      </w:r>
    </w:p>
    <w:p w:rsidR="002308BD" w:rsidRPr="00486A97" w:rsidRDefault="001D1817" w:rsidP="002308BD">
      <w:pPr>
        <w:rPr>
          <w:noProof/>
          <w:sz w:val="24"/>
          <w:lang w:eastAsia="en-GB"/>
        </w:rPr>
      </w:pPr>
      <w:r>
        <w:t xml:space="preserve"> Computer outputs are around us everyday, many of them we do not necessarily see. Complete the PPT on the google drive (download it first) and try to add some weird, wacky and wonderful output devices to the work.</w:t>
      </w:r>
      <w:r w:rsidR="002308BD">
        <w:rPr>
          <w:noProof/>
          <w:sz w:val="24"/>
          <w:lang w:eastAsia="en-GB"/>
        </w:rPr>
        <w:t xml:space="preserve"> </w:t>
      </w:r>
    </w:p>
    <w:tbl>
      <w:tblPr>
        <w:tblW w:w="9087" w:type="dxa"/>
        <w:tblInd w:w="93" w:type="dxa"/>
        <w:tblLook w:val="04A0" w:firstRow="1" w:lastRow="0" w:firstColumn="1" w:lastColumn="0" w:noHBand="0" w:noVBand="1"/>
      </w:tblPr>
      <w:tblGrid>
        <w:gridCol w:w="1980"/>
        <w:gridCol w:w="2369"/>
        <w:gridCol w:w="2369"/>
        <w:gridCol w:w="2369"/>
      </w:tblGrid>
      <w:tr w:rsidR="002308BD" w:rsidRPr="00673BF4" w:rsidTr="00672238">
        <w:trPr>
          <w:trHeight w:val="630"/>
        </w:trPr>
        <w:tc>
          <w:tcPr>
            <w:tcW w:w="1980" w:type="dxa"/>
            <w:tcBorders>
              <w:top w:val="single" w:sz="4" w:space="0" w:color="auto"/>
              <w:left w:val="single" w:sz="4" w:space="0" w:color="auto"/>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 </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D/E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C outcomes</w:t>
            </w:r>
          </w:p>
        </w:tc>
        <w:tc>
          <w:tcPr>
            <w:tcW w:w="2369" w:type="dxa"/>
            <w:tcBorders>
              <w:top w:val="single" w:sz="4" w:space="0" w:color="auto"/>
              <w:left w:val="nil"/>
              <w:bottom w:val="single" w:sz="4" w:space="0" w:color="auto"/>
              <w:right w:val="single" w:sz="4" w:space="0" w:color="auto"/>
            </w:tcBorders>
            <w:shd w:val="clear" w:color="000000" w:fill="C4BD97"/>
            <w:vAlign w:val="bottom"/>
            <w:hideMark/>
          </w:tcPr>
          <w:p w:rsidR="002308BD" w:rsidRPr="00673BF4" w:rsidRDefault="002308BD" w:rsidP="00672238">
            <w:pPr>
              <w:spacing w:after="0" w:line="240" w:lineRule="auto"/>
              <w:jc w:val="center"/>
              <w:rPr>
                <w:rFonts w:ascii="Calibri" w:eastAsia="Times New Roman" w:hAnsi="Calibri" w:cs="Times New Roman"/>
                <w:color w:val="000000"/>
                <w:sz w:val="24"/>
                <w:szCs w:val="24"/>
                <w:lang w:eastAsia="en-GB"/>
              </w:rPr>
            </w:pPr>
            <w:r w:rsidRPr="00673BF4">
              <w:rPr>
                <w:rFonts w:ascii="Calibri" w:eastAsia="Times New Roman" w:hAnsi="Calibri" w:cs="Times New Roman"/>
                <w:color w:val="000000"/>
                <w:sz w:val="24"/>
                <w:szCs w:val="24"/>
                <w:lang w:eastAsia="en-GB"/>
              </w:rPr>
              <w:t>Grade B/A outcomes</w:t>
            </w:r>
          </w:p>
        </w:tc>
      </w:tr>
      <w:tr w:rsidR="002308BD" w:rsidRPr="00673BF4" w:rsidTr="00672238">
        <w:trPr>
          <w:trHeight w:val="1315"/>
        </w:trPr>
        <w:tc>
          <w:tcPr>
            <w:tcW w:w="1980" w:type="dxa"/>
            <w:tcBorders>
              <w:top w:val="nil"/>
              <w:left w:val="single" w:sz="4" w:space="0" w:color="auto"/>
              <w:bottom w:val="single" w:sz="4" w:space="0" w:color="auto"/>
              <w:right w:val="single" w:sz="4" w:space="0" w:color="auto"/>
            </w:tcBorders>
            <w:shd w:val="clear" w:color="000000" w:fill="DDD9C4"/>
            <w:hideMark/>
          </w:tcPr>
          <w:p w:rsidR="002308BD" w:rsidRPr="00673BF4" w:rsidRDefault="002308BD" w:rsidP="00672238">
            <w:pPr>
              <w:spacing w:after="0" w:line="240" w:lineRule="auto"/>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3.1.4.h &amp; i</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state a variety of hardware used in computer systems</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explain the purpose of a variety of pieces of hardware</w:t>
            </w:r>
          </w:p>
        </w:tc>
        <w:tc>
          <w:tcPr>
            <w:tcW w:w="2369" w:type="dxa"/>
            <w:tcBorders>
              <w:top w:val="nil"/>
              <w:left w:val="single" w:sz="4" w:space="0" w:color="auto"/>
              <w:bottom w:val="single" w:sz="4" w:space="0" w:color="000000"/>
              <w:right w:val="single" w:sz="4" w:space="0" w:color="auto"/>
            </w:tcBorders>
            <w:shd w:val="clear" w:color="auto" w:fill="auto"/>
            <w:vAlign w:val="bottom"/>
            <w:hideMark/>
          </w:tcPr>
          <w:p w:rsidR="002308BD" w:rsidRPr="00673BF4" w:rsidRDefault="002308BD" w:rsidP="00672238">
            <w:pPr>
              <w:spacing w:after="0" w:line="240" w:lineRule="auto"/>
              <w:jc w:val="center"/>
              <w:rPr>
                <w:rFonts w:ascii="Calibri" w:eastAsia="Times New Roman" w:hAnsi="Calibri" w:cs="Times New Roman"/>
                <w:color w:val="000000"/>
                <w:sz w:val="18"/>
                <w:szCs w:val="18"/>
                <w:lang w:eastAsia="en-GB"/>
              </w:rPr>
            </w:pPr>
            <w:r w:rsidRPr="00673BF4">
              <w:rPr>
                <w:rFonts w:ascii="Calibri" w:eastAsia="Times New Roman" w:hAnsi="Calibri" w:cs="Times New Roman"/>
                <w:color w:val="000000"/>
                <w:sz w:val="18"/>
                <w:szCs w:val="18"/>
                <w:lang w:eastAsia="en-GB"/>
              </w:rPr>
              <w:t>To evaluate the best hardware for scenarios and systems by discounting others</w:t>
            </w:r>
          </w:p>
        </w:tc>
      </w:tr>
    </w:tbl>
    <w:p w:rsidR="002308BD" w:rsidRDefault="002308BD" w:rsidP="002308BD">
      <w:pPr>
        <w:rPr>
          <w:noProof/>
          <w:sz w:val="24"/>
          <w:lang w:eastAsia="en-GB"/>
        </w:rPr>
      </w:pPr>
    </w:p>
    <w:p w:rsidR="00547FF6" w:rsidRDefault="00830F1F" w:rsidP="00547FF6">
      <w:r>
        <w:t>Your Movie should now contain</w:t>
      </w:r>
    </w:p>
    <w:tbl>
      <w:tblPr>
        <w:tblStyle w:val="TableGrid"/>
        <w:tblW w:w="0" w:type="auto"/>
        <w:tblLook w:val="04A0" w:firstRow="1" w:lastRow="0" w:firstColumn="1" w:lastColumn="0" w:noHBand="0" w:noVBand="1"/>
      </w:tblPr>
      <w:tblGrid>
        <w:gridCol w:w="1837"/>
        <w:gridCol w:w="4437"/>
        <w:gridCol w:w="2968"/>
      </w:tblGrid>
      <w:tr w:rsidR="004239CE" w:rsidTr="004239CE">
        <w:tc>
          <w:tcPr>
            <w:tcW w:w="1526" w:type="dxa"/>
          </w:tcPr>
          <w:p w:rsidR="004239CE" w:rsidRDefault="004239CE" w:rsidP="00547FF6">
            <w:r>
              <w:t>Section</w:t>
            </w:r>
          </w:p>
        </w:tc>
        <w:tc>
          <w:tcPr>
            <w:tcW w:w="4635" w:type="dxa"/>
          </w:tcPr>
          <w:p w:rsidR="004239CE" w:rsidRDefault="004239CE" w:rsidP="00547FF6">
            <w:r>
              <w:t>Information</w:t>
            </w:r>
          </w:p>
        </w:tc>
        <w:tc>
          <w:tcPr>
            <w:tcW w:w="3081" w:type="dxa"/>
          </w:tcPr>
          <w:p w:rsidR="004239CE" w:rsidRDefault="004239CE" w:rsidP="00547FF6">
            <w:r>
              <w:t xml:space="preserve">Key terms </w:t>
            </w:r>
          </w:p>
        </w:tc>
      </w:tr>
      <w:tr w:rsidR="004239CE" w:rsidTr="004239CE">
        <w:tc>
          <w:tcPr>
            <w:tcW w:w="1526" w:type="dxa"/>
          </w:tcPr>
          <w:p w:rsidR="004239CE" w:rsidRDefault="004239CE" w:rsidP="00547FF6">
            <w:r>
              <w:t xml:space="preserve">Input devices </w:t>
            </w:r>
          </w:p>
        </w:tc>
        <w:tc>
          <w:tcPr>
            <w:tcW w:w="4635" w:type="dxa"/>
          </w:tcPr>
          <w:p w:rsidR="004239CE" w:rsidRDefault="004239CE" w:rsidP="004239CE">
            <w:r>
              <w:t xml:space="preserve">How instructions are added into a computer system </w:t>
            </w:r>
          </w:p>
          <w:p w:rsidR="004239CE" w:rsidRDefault="004239CE" w:rsidP="004239CE">
            <w:r>
              <w:t>What connections exist on the standard PC</w:t>
            </w:r>
          </w:p>
          <w:p w:rsidR="004239CE" w:rsidRDefault="004239CE" w:rsidP="00547FF6"/>
        </w:tc>
        <w:tc>
          <w:tcPr>
            <w:tcW w:w="3081" w:type="dxa"/>
          </w:tcPr>
          <w:p w:rsidR="004239CE" w:rsidRDefault="004239CE" w:rsidP="00547FF6">
            <w:r>
              <w:t>OCR, OMR, MICR, RFID, Chip and Pin</w:t>
            </w:r>
          </w:p>
        </w:tc>
      </w:tr>
      <w:tr w:rsidR="004239CE" w:rsidTr="004239CE">
        <w:tc>
          <w:tcPr>
            <w:tcW w:w="1526" w:type="dxa"/>
          </w:tcPr>
          <w:p w:rsidR="004239CE" w:rsidRDefault="00946870" w:rsidP="00547FF6">
            <w:r>
              <w:t>CPU</w:t>
            </w:r>
          </w:p>
        </w:tc>
        <w:tc>
          <w:tcPr>
            <w:tcW w:w="4635" w:type="dxa"/>
          </w:tcPr>
          <w:p w:rsidR="004239CE" w:rsidRDefault="00946870" w:rsidP="00547FF6">
            <w:r>
              <w:t>What the CPU does?</w:t>
            </w:r>
          </w:p>
          <w:p w:rsidR="00946870" w:rsidRDefault="00946870" w:rsidP="00547FF6">
            <w:r>
              <w:t>The different components of the CPU</w:t>
            </w:r>
          </w:p>
          <w:p w:rsidR="00946870" w:rsidRDefault="00946870" w:rsidP="00946870">
            <w:r>
              <w:t xml:space="preserve">How the different pieces of Hardware interconnect </w:t>
            </w:r>
          </w:p>
        </w:tc>
        <w:tc>
          <w:tcPr>
            <w:tcW w:w="3081" w:type="dxa"/>
          </w:tcPr>
          <w:p w:rsidR="004239CE" w:rsidRDefault="00E76486" w:rsidP="00547FF6">
            <w:r>
              <w:t>Program Counter</w:t>
            </w:r>
          </w:p>
          <w:p w:rsidR="00E76486" w:rsidRDefault="00E76486" w:rsidP="00547FF6">
            <w:r>
              <w:t>Memory Address register</w:t>
            </w:r>
          </w:p>
          <w:p w:rsidR="00E76486" w:rsidRDefault="00E76486" w:rsidP="00547FF6">
            <w:r>
              <w:t>Memory data register</w:t>
            </w:r>
          </w:p>
          <w:p w:rsidR="00E76486" w:rsidRDefault="00E76486" w:rsidP="00547FF6">
            <w:r>
              <w:t>Current instruction register</w:t>
            </w:r>
          </w:p>
          <w:p w:rsidR="00E76486" w:rsidRDefault="00E76486" w:rsidP="00547FF6">
            <w:r>
              <w:t>Data Bus</w:t>
            </w:r>
          </w:p>
          <w:p w:rsidR="00E76486" w:rsidRDefault="00E76486" w:rsidP="00547FF6">
            <w:r>
              <w:t>Control bus</w:t>
            </w:r>
          </w:p>
          <w:p w:rsidR="00E76486" w:rsidRDefault="00E76486" w:rsidP="00547FF6">
            <w:r>
              <w:t xml:space="preserve">Address bus </w:t>
            </w:r>
          </w:p>
        </w:tc>
      </w:tr>
      <w:tr w:rsidR="004239CE" w:rsidTr="004239CE">
        <w:tc>
          <w:tcPr>
            <w:tcW w:w="1526" w:type="dxa"/>
          </w:tcPr>
          <w:p w:rsidR="004239CE" w:rsidRDefault="005715FC" w:rsidP="00547FF6">
            <w:r>
              <w:t>Storage</w:t>
            </w:r>
          </w:p>
        </w:tc>
        <w:tc>
          <w:tcPr>
            <w:tcW w:w="4635" w:type="dxa"/>
          </w:tcPr>
          <w:p w:rsidR="008A55D7" w:rsidRDefault="008A55D7" w:rsidP="00547FF6">
            <w:r>
              <w:t>RAM &amp; ROM</w:t>
            </w:r>
          </w:p>
          <w:p w:rsidR="004239CE" w:rsidRDefault="005715FC" w:rsidP="00547FF6">
            <w:r>
              <w:t>What are they? Why are both required?</w:t>
            </w:r>
          </w:p>
          <w:p w:rsidR="008A55D7" w:rsidRDefault="008A55D7" w:rsidP="00547FF6">
            <w:r>
              <w:t>What secondary storage devices are available ?</w:t>
            </w:r>
          </w:p>
          <w:p w:rsidR="008A55D7" w:rsidRDefault="008A55D7" w:rsidP="00547FF6">
            <w:r>
              <w:t>What are the major differences between them?</w:t>
            </w:r>
          </w:p>
          <w:p w:rsidR="00C808C3" w:rsidRDefault="00C808C3" w:rsidP="00C808C3">
            <w:r>
              <w:t xml:space="preserve">How a HDD works </w:t>
            </w:r>
          </w:p>
          <w:p w:rsidR="005715FC" w:rsidRDefault="00735F96" w:rsidP="00D56829">
            <w:r>
              <w:t>Are archiving and back ups the same thing?</w:t>
            </w:r>
          </w:p>
        </w:tc>
        <w:tc>
          <w:tcPr>
            <w:tcW w:w="3081" w:type="dxa"/>
          </w:tcPr>
          <w:p w:rsidR="004239CE" w:rsidRDefault="00E76486" w:rsidP="00547FF6">
            <w:r>
              <w:t>ROM</w:t>
            </w:r>
          </w:p>
          <w:p w:rsidR="00E76486" w:rsidRDefault="00E76486" w:rsidP="00547FF6">
            <w:r>
              <w:t>RAM</w:t>
            </w:r>
          </w:p>
          <w:p w:rsidR="00E76486" w:rsidRDefault="00E76486" w:rsidP="00547FF6">
            <w:r>
              <w:t>Secondary</w:t>
            </w:r>
          </w:p>
          <w:p w:rsidR="00E76486" w:rsidRDefault="00E76486" w:rsidP="00547FF6">
            <w:r>
              <w:t>Primary</w:t>
            </w:r>
          </w:p>
          <w:p w:rsidR="00E76486" w:rsidRDefault="00E76486" w:rsidP="00547FF6">
            <w:r>
              <w:t>Volatile</w:t>
            </w:r>
          </w:p>
          <w:p w:rsidR="00E76486" w:rsidRDefault="00E76486" w:rsidP="00547FF6">
            <w:r>
              <w:t xml:space="preserve">Read/write head </w:t>
            </w:r>
          </w:p>
          <w:p w:rsidR="00E76486" w:rsidRDefault="00E76486" w:rsidP="00547FF6">
            <w:r>
              <w:t xml:space="preserve">Archive </w:t>
            </w:r>
          </w:p>
          <w:p w:rsidR="00E76486" w:rsidRDefault="00E76486" w:rsidP="00547FF6">
            <w:r>
              <w:t xml:space="preserve">Back up </w:t>
            </w:r>
          </w:p>
        </w:tc>
      </w:tr>
      <w:tr w:rsidR="004239CE" w:rsidTr="004239CE">
        <w:tc>
          <w:tcPr>
            <w:tcW w:w="1526" w:type="dxa"/>
          </w:tcPr>
          <w:p w:rsidR="004239CE" w:rsidRDefault="008A55D7" w:rsidP="00547FF6">
            <w:r>
              <w:t>Buffers/interrupts</w:t>
            </w:r>
          </w:p>
        </w:tc>
        <w:tc>
          <w:tcPr>
            <w:tcW w:w="4635" w:type="dxa"/>
          </w:tcPr>
          <w:p w:rsidR="004239CE" w:rsidRDefault="009E70CF" w:rsidP="00547FF6">
            <w:r>
              <w:t>Why are they needed?</w:t>
            </w:r>
          </w:p>
          <w:p w:rsidR="009E70CF" w:rsidRDefault="009E70CF" w:rsidP="00D56829">
            <w:r>
              <w:t>How do they fit into the computer system?</w:t>
            </w:r>
          </w:p>
        </w:tc>
        <w:tc>
          <w:tcPr>
            <w:tcW w:w="3081" w:type="dxa"/>
          </w:tcPr>
          <w:p w:rsidR="004239CE" w:rsidRDefault="00AA353F" w:rsidP="00547FF6">
            <w:r>
              <w:t>Buffer</w:t>
            </w:r>
          </w:p>
          <w:p w:rsidR="00AA353F" w:rsidRDefault="00AA353F" w:rsidP="00547FF6">
            <w:r>
              <w:t xml:space="preserve">Interrupt </w:t>
            </w:r>
          </w:p>
        </w:tc>
      </w:tr>
      <w:tr w:rsidR="00D56829" w:rsidTr="004239CE">
        <w:tc>
          <w:tcPr>
            <w:tcW w:w="1526" w:type="dxa"/>
          </w:tcPr>
          <w:p w:rsidR="00D56829" w:rsidRDefault="00D56829" w:rsidP="00547FF6">
            <w:r>
              <w:t>Output</w:t>
            </w:r>
          </w:p>
        </w:tc>
        <w:tc>
          <w:tcPr>
            <w:tcW w:w="4635" w:type="dxa"/>
          </w:tcPr>
          <w:p w:rsidR="00D56829" w:rsidRDefault="00D56829" w:rsidP="00547FF6">
            <w:r>
              <w:t xml:space="preserve">The different devices that are connected to computer systems and what they do </w:t>
            </w:r>
          </w:p>
        </w:tc>
        <w:tc>
          <w:tcPr>
            <w:tcW w:w="3081" w:type="dxa"/>
          </w:tcPr>
          <w:p w:rsidR="00D56829" w:rsidRDefault="00D56829" w:rsidP="00547FF6">
            <w:r>
              <w:t xml:space="preserve">Actuator </w:t>
            </w:r>
          </w:p>
          <w:p w:rsidR="00D56829" w:rsidRDefault="00D56829" w:rsidP="00547FF6">
            <w:r>
              <w:t xml:space="preserve">Specialist devices </w:t>
            </w:r>
          </w:p>
        </w:tc>
      </w:tr>
      <w:tr w:rsidR="004239CE" w:rsidTr="004239CE">
        <w:tc>
          <w:tcPr>
            <w:tcW w:w="1526" w:type="dxa"/>
          </w:tcPr>
          <w:p w:rsidR="004239CE" w:rsidRDefault="005715FC" w:rsidP="00547FF6">
            <w:r>
              <w:t>Optional extras</w:t>
            </w:r>
          </w:p>
        </w:tc>
        <w:tc>
          <w:tcPr>
            <w:tcW w:w="4635" w:type="dxa"/>
          </w:tcPr>
          <w:p w:rsidR="004239CE" w:rsidRDefault="005715FC" w:rsidP="00547FF6">
            <w:r>
              <w:t>North bridge</w:t>
            </w:r>
          </w:p>
          <w:p w:rsidR="005715FC" w:rsidRDefault="005715FC" w:rsidP="00547FF6">
            <w:r>
              <w:t>South bridge</w:t>
            </w:r>
          </w:p>
          <w:p w:rsidR="005715FC" w:rsidRDefault="005715FC" w:rsidP="00547FF6">
            <w:r>
              <w:t>Graphics card</w:t>
            </w:r>
          </w:p>
          <w:p w:rsidR="005715FC" w:rsidRDefault="00C808C3" w:rsidP="00D56829">
            <w:r>
              <w:t>How flash memory works</w:t>
            </w:r>
          </w:p>
        </w:tc>
        <w:tc>
          <w:tcPr>
            <w:tcW w:w="3081" w:type="dxa"/>
          </w:tcPr>
          <w:p w:rsidR="004239CE" w:rsidRDefault="004239CE" w:rsidP="00547FF6"/>
        </w:tc>
      </w:tr>
    </w:tbl>
    <w:p w:rsidR="00830F1F" w:rsidRDefault="00830F1F" w:rsidP="00547FF6"/>
    <w:sectPr w:rsidR="00830F1F" w:rsidSect="00FA0AD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033" w:rsidRDefault="00890033" w:rsidP="008A5B84">
      <w:pPr>
        <w:spacing w:after="0" w:line="240" w:lineRule="auto"/>
      </w:pPr>
      <w:r>
        <w:separator/>
      </w:r>
    </w:p>
  </w:endnote>
  <w:endnote w:type="continuationSeparator" w:id="0">
    <w:p w:rsidR="00890033" w:rsidRDefault="00890033" w:rsidP="008A5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282826"/>
      <w:docPartObj>
        <w:docPartGallery w:val="Page Numbers (Bottom of Page)"/>
        <w:docPartUnique/>
      </w:docPartObj>
    </w:sdtPr>
    <w:sdtEndPr>
      <w:rPr>
        <w:color w:val="808080" w:themeColor="background1" w:themeShade="80"/>
        <w:spacing w:val="60"/>
      </w:rPr>
    </w:sdtEndPr>
    <w:sdtContent>
      <w:p w:rsidR="00890033" w:rsidRDefault="0089003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35FF7" w:rsidRPr="00435FF7">
          <w:rPr>
            <w:b/>
            <w:bCs/>
            <w:noProof/>
          </w:rPr>
          <w:t>2</w:t>
        </w:r>
        <w:r>
          <w:rPr>
            <w:b/>
            <w:bCs/>
            <w:noProof/>
          </w:rPr>
          <w:fldChar w:fldCharType="end"/>
        </w:r>
        <w:r>
          <w:rPr>
            <w:b/>
            <w:bCs/>
          </w:rPr>
          <w:t xml:space="preserve"> | </w:t>
        </w:r>
        <w:r>
          <w:rPr>
            <w:color w:val="808080" w:themeColor="background1" w:themeShade="80"/>
            <w:spacing w:val="60"/>
          </w:rPr>
          <w:t>Page</w:t>
        </w:r>
      </w:p>
    </w:sdtContent>
  </w:sdt>
  <w:p w:rsidR="00890033" w:rsidRDefault="008900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033" w:rsidRDefault="00890033" w:rsidP="008A5B84">
      <w:pPr>
        <w:spacing w:after="0" w:line="240" w:lineRule="auto"/>
      </w:pPr>
      <w:r>
        <w:separator/>
      </w:r>
    </w:p>
  </w:footnote>
  <w:footnote w:type="continuationSeparator" w:id="0">
    <w:p w:rsidR="00890033" w:rsidRDefault="00890033" w:rsidP="008A5B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C2C66"/>
    <w:multiLevelType w:val="multilevel"/>
    <w:tmpl w:val="1A38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F6682"/>
    <w:multiLevelType w:val="hybridMultilevel"/>
    <w:tmpl w:val="B9CEB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423D3"/>
    <w:multiLevelType w:val="hybridMultilevel"/>
    <w:tmpl w:val="16F8A3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3D4AC9"/>
    <w:multiLevelType w:val="hybridMultilevel"/>
    <w:tmpl w:val="F3E42406"/>
    <w:lvl w:ilvl="0" w:tplc="3E4447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12474"/>
    <w:multiLevelType w:val="hybridMultilevel"/>
    <w:tmpl w:val="77D250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CA444C"/>
    <w:multiLevelType w:val="hybridMultilevel"/>
    <w:tmpl w:val="93CED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A75802"/>
    <w:multiLevelType w:val="hybridMultilevel"/>
    <w:tmpl w:val="58645FD4"/>
    <w:lvl w:ilvl="0" w:tplc="B3CC06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D2D5697"/>
    <w:multiLevelType w:val="hybridMultilevel"/>
    <w:tmpl w:val="33083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27C4478"/>
    <w:multiLevelType w:val="hybridMultilevel"/>
    <w:tmpl w:val="37B0DE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5E057F"/>
    <w:multiLevelType w:val="hybridMultilevel"/>
    <w:tmpl w:val="6B5C1E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2"/>
  </w:num>
  <w:num w:numId="6">
    <w:abstractNumId w:val="4"/>
  </w:num>
  <w:num w:numId="7">
    <w:abstractNumId w:val="1"/>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13"/>
    <w:rsid w:val="00024037"/>
    <w:rsid w:val="000243F6"/>
    <w:rsid w:val="000412EB"/>
    <w:rsid w:val="00045718"/>
    <w:rsid w:val="000847BC"/>
    <w:rsid w:val="000A120B"/>
    <w:rsid w:val="000C4EB6"/>
    <w:rsid w:val="000D210C"/>
    <w:rsid w:val="000D6561"/>
    <w:rsid w:val="000E25C0"/>
    <w:rsid w:val="000E3CB0"/>
    <w:rsid w:val="001407BD"/>
    <w:rsid w:val="0016292A"/>
    <w:rsid w:val="00165373"/>
    <w:rsid w:val="00174BAE"/>
    <w:rsid w:val="001B3E94"/>
    <w:rsid w:val="001D1817"/>
    <w:rsid w:val="001D6438"/>
    <w:rsid w:val="002032AB"/>
    <w:rsid w:val="00225633"/>
    <w:rsid w:val="002308BD"/>
    <w:rsid w:val="0023694F"/>
    <w:rsid w:val="00240431"/>
    <w:rsid w:val="00255BF9"/>
    <w:rsid w:val="00256C79"/>
    <w:rsid w:val="00267ABF"/>
    <w:rsid w:val="00267C0A"/>
    <w:rsid w:val="00297CE0"/>
    <w:rsid w:val="002A3EB5"/>
    <w:rsid w:val="002B152E"/>
    <w:rsid w:val="002B28DB"/>
    <w:rsid w:val="002C1278"/>
    <w:rsid w:val="002C72B4"/>
    <w:rsid w:val="002D5356"/>
    <w:rsid w:val="002D7E00"/>
    <w:rsid w:val="002E32C2"/>
    <w:rsid w:val="002F1B82"/>
    <w:rsid w:val="003279D9"/>
    <w:rsid w:val="00331F37"/>
    <w:rsid w:val="00335895"/>
    <w:rsid w:val="003428BB"/>
    <w:rsid w:val="003500D4"/>
    <w:rsid w:val="00376068"/>
    <w:rsid w:val="00392F31"/>
    <w:rsid w:val="003A6301"/>
    <w:rsid w:val="003F7E80"/>
    <w:rsid w:val="004063FD"/>
    <w:rsid w:val="004239CE"/>
    <w:rsid w:val="0043278F"/>
    <w:rsid w:val="00435FF7"/>
    <w:rsid w:val="0046106B"/>
    <w:rsid w:val="00471AE8"/>
    <w:rsid w:val="0047704C"/>
    <w:rsid w:val="00486A97"/>
    <w:rsid w:val="00487ABC"/>
    <w:rsid w:val="004A0BC3"/>
    <w:rsid w:val="004A52E3"/>
    <w:rsid w:val="004C39DD"/>
    <w:rsid w:val="004E112E"/>
    <w:rsid w:val="0050118A"/>
    <w:rsid w:val="00523425"/>
    <w:rsid w:val="00547FF6"/>
    <w:rsid w:val="0055597D"/>
    <w:rsid w:val="00561830"/>
    <w:rsid w:val="005715FC"/>
    <w:rsid w:val="00586124"/>
    <w:rsid w:val="005A0B1F"/>
    <w:rsid w:val="005B6C38"/>
    <w:rsid w:val="005D08DA"/>
    <w:rsid w:val="005D4395"/>
    <w:rsid w:val="005E0B18"/>
    <w:rsid w:val="005F1F69"/>
    <w:rsid w:val="005F36EC"/>
    <w:rsid w:val="00623876"/>
    <w:rsid w:val="0065521A"/>
    <w:rsid w:val="0066180E"/>
    <w:rsid w:val="00667427"/>
    <w:rsid w:val="00670D1C"/>
    <w:rsid w:val="00672238"/>
    <w:rsid w:val="00673699"/>
    <w:rsid w:val="00673BF4"/>
    <w:rsid w:val="00687284"/>
    <w:rsid w:val="006A3138"/>
    <w:rsid w:val="006A34AD"/>
    <w:rsid w:val="006D0ED6"/>
    <w:rsid w:val="006E2928"/>
    <w:rsid w:val="006F526B"/>
    <w:rsid w:val="00706A1C"/>
    <w:rsid w:val="00714FB1"/>
    <w:rsid w:val="00715451"/>
    <w:rsid w:val="00725009"/>
    <w:rsid w:val="00735F96"/>
    <w:rsid w:val="007531A0"/>
    <w:rsid w:val="00762C18"/>
    <w:rsid w:val="00763713"/>
    <w:rsid w:val="0076771E"/>
    <w:rsid w:val="0077761E"/>
    <w:rsid w:val="007A35C7"/>
    <w:rsid w:val="007B7906"/>
    <w:rsid w:val="007C1A77"/>
    <w:rsid w:val="007E076B"/>
    <w:rsid w:val="007E2F26"/>
    <w:rsid w:val="007F0A68"/>
    <w:rsid w:val="00801AC9"/>
    <w:rsid w:val="00817FDA"/>
    <w:rsid w:val="00822852"/>
    <w:rsid w:val="00825A5B"/>
    <w:rsid w:val="00830F1F"/>
    <w:rsid w:val="00857CEB"/>
    <w:rsid w:val="00861147"/>
    <w:rsid w:val="00863379"/>
    <w:rsid w:val="008635A1"/>
    <w:rsid w:val="00865CAA"/>
    <w:rsid w:val="00890033"/>
    <w:rsid w:val="008A55D7"/>
    <w:rsid w:val="008A5B84"/>
    <w:rsid w:val="008E6713"/>
    <w:rsid w:val="008F1ED9"/>
    <w:rsid w:val="008F268D"/>
    <w:rsid w:val="008F40B2"/>
    <w:rsid w:val="00903695"/>
    <w:rsid w:val="009159B6"/>
    <w:rsid w:val="009171B7"/>
    <w:rsid w:val="00940F8D"/>
    <w:rsid w:val="00946870"/>
    <w:rsid w:val="00967E0A"/>
    <w:rsid w:val="00972790"/>
    <w:rsid w:val="00986E43"/>
    <w:rsid w:val="00992885"/>
    <w:rsid w:val="009A30C9"/>
    <w:rsid w:val="009C34C4"/>
    <w:rsid w:val="009C42CB"/>
    <w:rsid w:val="009D6918"/>
    <w:rsid w:val="009E70CF"/>
    <w:rsid w:val="009F1AA0"/>
    <w:rsid w:val="00A0282E"/>
    <w:rsid w:val="00A109A9"/>
    <w:rsid w:val="00A12F8A"/>
    <w:rsid w:val="00A21694"/>
    <w:rsid w:val="00A24969"/>
    <w:rsid w:val="00A31A17"/>
    <w:rsid w:val="00A3719F"/>
    <w:rsid w:val="00A43FC0"/>
    <w:rsid w:val="00A53F6A"/>
    <w:rsid w:val="00A55EB8"/>
    <w:rsid w:val="00A57982"/>
    <w:rsid w:val="00A62518"/>
    <w:rsid w:val="00A74148"/>
    <w:rsid w:val="00A835BC"/>
    <w:rsid w:val="00A83BE8"/>
    <w:rsid w:val="00AA353F"/>
    <w:rsid w:val="00B06690"/>
    <w:rsid w:val="00B10FA2"/>
    <w:rsid w:val="00B31B73"/>
    <w:rsid w:val="00B34215"/>
    <w:rsid w:val="00B459B1"/>
    <w:rsid w:val="00B521ED"/>
    <w:rsid w:val="00B522C7"/>
    <w:rsid w:val="00B56B65"/>
    <w:rsid w:val="00B77EE4"/>
    <w:rsid w:val="00B93E43"/>
    <w:rsid w:val="00B97999"/>
    <w:rsid w:val="00BA0AFD"/>
    <w:rsid w:val="00BC324D"/>
    <w:rsid w:val="00BC37CE"/>
    <w:rsid w:val="00BD5B55"/>
    <w:rsid w:val="00C61318"/>
    <w:rsid w:val="00C61EF7"/>
    <w:rsid w:val="00C62606"/>
    <w:rsid w:val="00C73CD5"/>
    <w:rsid w:val="00C779BD"/>
    <w:rsid w:val="00C808C3"/>
    <w:rsid w:val="00C9195C"/>
    <w:rsid w:val="00CC4958"/>
    <w:rsid w:val="00CD57EB"/>
    <w:rsid w:val="00CE1D7B"/>
    <w:rsid w:val="00CF0D8F"/>
    <w:rsid w:val="00CF7C9C"/>
    <w:rsid w:val="00D12EE3"/>
    <w:rsid w:val="00D210F9"/>
    <w:rsid w:val="00D443EB"/>
    <w:rsid w:val="00D56829"/>
    <w:rsid w:val="00D60844"/>
    <w:rsid w:val="00D979E6"/>
    <w:rsid w:val="00DF30D5"/>
    <w:rsid w:val="00DF408C"/>
    <w:rsid w:val="00E10BE9"/>
    <w:rsid w:val="00E14247"/>
    <w:rsid w:val="00E2368D"/>
    <w:rsid w:val="00E361C4"/>
    <w:rsid w:val="00E41A8C"/>
    <w:rsid w:val="00E50E0B"/>
    <w:rsid w:val="00E74AB3"/>
    <w:rsid w:val="00E76486"/>
    <w:rsid w:val="00E96B85"/>
    <w:rsid w:val="00EA44A0"/>
    <w:rsid w:val="00EE5E84"/>
    <w:rsid w:val="00EF5179"/>
    <w:rsid w:val="00F00782"/>
    <w:rsid w:val="00F34793"/>
    <w:rsid w:val="00F34EDB"/>
    <w:rsid w:val="00F44088"/>
    <w:rsid w:val="00F55196"/>
    <w:rsid w:val="00F7158B"/>
    <w:rsid w:val="00F72177"/>
    <w:rsid w:val="00F77834"/>
    <w:rsid w:val="00FA0AD1"/>
    <w:rsid w:val="00FB1951"/>
    <w:rsid w:val="00FB6E88"/>
    <w:rsid w:val="00FC08CD"/>
    <w:rsid w:val="00FE7FA0"/>
    <w:rsid w:val="00FF441D"/>
    <w:rsid w:val="00FF7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D1E3E9-4BE8-43D4-A4AD-F2317D83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7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3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7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C39D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74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1ED"/>
    <w:rPr>
      <w:rFonts w:ascii="Tahoma" w:hAnsi="Tahoma" w:cs="Tahoma"/>
      <w:sz w:val="16"/>
      <w:szCs w:val="16"/>
    </w:rPr>
  </w:style>
  <w:style w:type="paragraph" w:styleId="Header">
    <w:name w:val="header"/>
    <w:basedOn w:val="Normal"/>
    <w:link w:val="HeaderChar"/>
    <w:uiPriority w:val="99"/>
    <w:unhideWhenUsed/>
    <w:rsid w:val="008A5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B84"/>
  </w:style>
  <w:style w:type="paragraph" w:styleId="Footer">
    <w:name w:val="footer"/>
    <w:basedOn w:val="Normal"/>
    <w:link w:val="FooterChar"/>
    <w:uiPriority w:val="99"/>
    <w:unhideWhenUsed/>
    <w:rsid w:val="008A5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B84"/>
  </w:style>
  <w:style w:type="paragraph" w:styleId="ListParagraph">
    <w:name w:val="List Paragraph"/>
    <w:basedOn w:val="Normal"/>
    <w:uiPriority w:val="34"/>
    <w:qFormat/>
    <w:rsid w:val="005F1F69"/>
    <w:pPr>
      <w:ind w:left="720"/>
      <w:contextualSpacing/>
    </w:pPr>
  </w:style>
  <w:style w:type="character" w:customStyle="1" w:styleId="Heading3Char">
    <w:name w:val="Heading 3 Char"/>
    <w:basedOn w:val="DefaultParagraphFont"/>
    <w:link w:val="Heading3"/>
    <w:uiPriority w:val="9"/>
    <w:rsid w:val="00A53F6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63713"/>
    <w:rPr>
      <w:color w:val="0000FF" w:themeColor="hyperlink"/>
      <w:u w:val="single"/>
    </w:rPr>
  </w:style>
  <w:style w:type="paragraph" w:styleId="NormalWeb">
    <w:name w:val="Normal (Web)"/>
    <w:basedOn w:val="Normal"/>
    <w:uiPriority w:val="99"/>
    <w:unhideWhenUsed/>
    <w:rsid w:val="001653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76068"/>
    <w:rPr>
      <w:i/>
      <w:iCs/>
    </w:rPr>
  </w:style>
  <w:style w:type="character" w:customStyle="1" w:styleId="apple-converted-space">
    <w:name w:val="apple-converted-space"/>
    <w:basedOn w:val="DefaultParagraphFont"/>
    <w:rsid w:val="00376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2039">
      <w:bodyDiv w:val="1"/>
      <w:marLeft w:val="0"/>
      <w:marRight w:val="0"/>
      <w:marTop w:val="0"/>
      <w:marBottom w:val="0"/>
      <w:divBdr>
        <w:top w:val="none" w:sz="0" w:space="0" w:color="auto"/>
        <w:left w:val="none" w:sz="0" w:space="0" w:color="auto"/>
        <w:bottom w:val="none" w:sz="0" w:space="0" w:color="auto"/>
        <w:right w:val="none" w:sz="0" w:space="0" w:color="auto"/>
      </w:divBdr>
    </w:div>
    <w:div w:id="722481445">
      <w:bodyDiv w:val="1"/>
      <w:marLeft w:val="0"/>
      <w:marRight w:val="0"/>
      <w:marTop w:val="0"/>
      <w:marBottom w:val="0"/>
      <w:divBdr>
        <w:top w:val="none" w:sz="0" w:space="0" w:color="auto"/>
        <w:left w:val="none" w:sz="0" w:space="0" w:color="auto"/>
        <w:bottom w:val="none" w:sz="0" w:space="0" w:color="auto"/>
        <w:right w:val="none" w:sz="0" w:space="0" w:color="auto"/>
      </w:divBdr>
    </w:div>
    <w:div w:id="969942315">
      <w:bodyDiv w:val="1"/>
      <w:marLeft w:val="0"/>
      <w:marRight w:val="0"/>
      <w:marTop w:val="0"/>
      <w:marBottom w:val="0"/>
      <w:divBdr>
        <w:top w:val="none" w:sz="0" w:space="0" w:color="auto"/>
        <w:left w:val="none" w:sz="0" w:space="0" w:color="auto"/>
        <w:bottom w:val="none" w:sz="0" w:space="0" w:color="auto"/>
        <w:right w:val="none" w:sz="0" w:space="0" w:color="auto"/>
      </w:divBdr>
    </w:div>
    <w:div w:id="990329195">
      <w:bodyDiv w:val="1"/>
      <w:marLeft w:val="0"/>
      <w:marRight w:val="0"/>
      <w:marTop w:val="0"/>
      <w:marBottom w:val="0"/>
      <w:divBdr>
        <w:top w:val="none" w:sz="0" w:space="0" w:color="auto"/>
        <w:left w:val="none" w:sz="0" w:space="0" w:color="auto"/>
        <w:bottom w:val="none" w:sz="0" w:space="0" w:color="auto"/>
        <w:right w:val="none" w:sz="0" w:space="0" w:color="auto"/>
      </w:divBdr>
    </w:div>
    <w:div w:id="1937202093">
      <w:bodyDiv w:val="1"/>
      <w:marLeft w:val="0"/>
      <w:marRight w:val="0"/>
      <w:marTop w:val="0"/>
      <w:marBottom w:val="0"/>
      <w:divBdr>
        <w:top w:val="none" w:sz="0" w:space="0" w:color="auto"/>
        <w:left w:val="none" w:sz="0" w:space="0" w:color="auto"/>
        <w:bottom w:val="none" w:sz="0" w:space="0" w:color="auto"/>
        <w:right w:val="none" w:sz="0" w:space="0" w:color="auto"/>
      </w:divBdr>
      <w:divsChild>
        <w:div w:id="1148747661">
          <w:marLeft w:val="0"/>
          <w:marRight w:val="0"/>
          <w:marTop w:val="0"/>
          <w:marBottom w:val="0"/>
          <w:divBdr>
            <w:top w:val="none" w:sz="0" w:space="0" w:color="auto"/>
            <w:left w:val="none" w:sz="0" w:space="0" w:color="auto"/>
            <w:bottom w:val="none" w:sz="0" w:space="0" w:color="auto"/>
            <w:right w:val="none" w:sz="0" w:space="0" w:color="auto"/>
          </w:divBdr>
        </w:div>
      </w:divsChild>
    </w:div>
    <w:div w:id="203032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http://www.teach-ict.com/as_as_computing/ocr/H447/F453/3_3_3/vonn_neuman/miniweb/pg4.ht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page.cs.uri.edu/faculty/wolfe/book/Readings/Reading04.ht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www.youtube.com/watch?v=cNN_tTXABUA&amp;feature=k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47ABE5E1</Template>
  <TotalTime>1</TotalTime>
  <Pages>19</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Sandbach School</Company>
  <LinksUpToDate>false</LinksUpToDate>
  <CharactersWithSpaces>12348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Sandbach School</dc:creator>
  <cp:lastModifiedBy>Hughes, Tyler</cp:lastModifiedBy>
  <cp:revision>2</cp:revision>
  <dcterms:created xsi:type="dcterms:W3CDTF">2015-10-09T09:22:00Z</dcterms:created>
  <dcterms:modified xsi:type="dcterms:W3CDTF">2015-10-09T09:22:00Z</dcterms:modified>
</cp:coreProperties>
</file>